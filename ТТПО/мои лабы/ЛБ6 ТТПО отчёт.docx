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FEC8" w14:textId="77777777" w:rsidR="002C575C" w:rsidRPr="00D604B1" w:rsidRDefault="002C575C" w:rsidP="002C575C">
      <w:pPr>
        <w:jc w:val="center"/>
        <w:rPr>
          <w:b/>
          <w:bCs/>
          <w:szCs w:val="24"/>
        </w:rPr>
      </w:pPr>
      <w:r w:rsidRPr="00D604B1">
        <w:rPr>
          <w:b/>
          <w:bCs/>
          <w:szCs w:val="24"/>
        </w:rPr>
        <w:t>ЛАБОРАТОРНАЯ РАБОТА №6</w:t>
      </w:r>
    </w:p>
    <w:p w14:paraId="19A731D3" w14:textId="77777777" w:rsidR="002C575C" w:rsidRPr="00D604B1" w:rsidRDefault="002C575C" w:rsidP="002C575C">
      <w:pPr>
        <w:jc w:val="center"/>
        <w:rPr>
          <w:b/>
          <w:bCs/>
          <w:szCs w:val="24"/>
        </w:rPr>
      </w:pPr>
      <w:r w:rsidRPr="00D604B1">
        <w:rPr>
          <w:b/>
          <w:bCs/>
          <w:szCs w:val="24"/>
        </w:rPr>
        <w:t>ВАЛИДАЦИЯ КОДА WEB-ПРИЛОЖЕНИЯ</w:t>
      </w:r>
    </w:p>
    <w:p w14:paraId="1BDFD8E9" w14:textId="31D55AA2" w:rsidR="002C575C" w:rsidRPr="00D604B1" w:rsidRDefault="002C575C" w:rsidP="002C575C">
      <w:pPr>
        <w:rPr>
          <w:szCs w:val="24"/>
        </w:rPr>
      </w:pPr>
      <w:r w:rsidRPr="00D604B1">
        <w:rPr>
          <w:szCs w:val="24"/>
        </w:rPr>
        <w:t xml:space="preserve">Цель работы: научиться применять знания программирования и разметки к тестированию </w:t>
      </w:r>
      <w:proofErr w:type="spellStart"/>
      <w:r w:rsidRPr="00D604B1">
        <w:rPr>
          <w:szCs w:val="24"/>
        </w:rPr>
        <w:t>web</w:t>
      </w:r>
      <w:proofErr w:type="spellEnd"/>
      <w:r w:rsidRPr="00D604B1">
        <w:rPr>
          <w:szCs w:val="24"/>
        </w:rPr>
        <w:t>-приложений</w:t>
      </w:r>
    </w:p>
    <w:p w14:paraId="1E87DFAC" w14:textId="4F2A1120" w:rsidR="00E66788" w:rsidRPr="00D604B1" w:rsidRDefault="002534E2" w:rsidP="002534E2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214440628"/>
          <w:lock w:val="sdtLocked"/>
          <w:placeholder>
            <w:docPart w:val="3F1F49D044FA4AF392576A86F3868C77"/>
          </w:placeholder>
        </w:sdtPr>
        <w:sdtEndPr/>
        <w:sdtContent>
          <w:r w:rsidR="00BE578F" w:rsidRPr="00D604B1">
            <w:rPr>
              <w:szCs w:val="24"/>
            </w:rPr>
            <w:t>1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2534E2" w:rsidRPr="00D604B1" w14:paraId="16D7410E" w14:textId="77777777" w:rsidTr="0028382A">
        <w:tc>
          <w:tcPr>
            <w:tcW w:w="2376" w:type="dxa"/>
          </w:tcPr>
          <w:p w14:paraId="5D9C7983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214440659"/>
            <w:lock w:val="sdtLocked"/>
            <w:placeholder>
              <w:docPart w:val="009021914C6543DEB1580BC5F8057501"/>
            </w:placeholder>
          </w:sdtPr>
          <w:sdtEndPr/>
          <w:sdtContent>
            <w:tc>
              <w:tcPr>
                <w:tcW w:w="7087" w:type="dxa"/>
              </w:tcPr>
              <w:p w14:paraId="56EE80FD" w14:textId="0614496E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2534E2" w:rsidRPr="00D604B1" w14:paraId="55D4470D" w14:textId="77777777" w:rsidTr="0028382A">
        <w:tc>
          <w:tcPr>
            <w:tcW w:w="2376" w:type="dxa"/>
          </w:tcPr>
          <w:p w14:paraId="5AE77314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60"/>
            <w:lock w:val="sdtLocked"/>
            <w:placeholder>
              <w:docPart w:val="3F1F16F933BE4A4FB9ABCC7AF71D2A3B"/>
            </w:placeholder>
          </w:sdtPr>
          <w:sdtEndPr/>
          <w:sdtContent>
            <w:sdt>
              <w:sdtPr>
                <w:rPr>
                  <w:szCs w:val="24"/>
                </w:rPr>
                <w:id w:val="-2045433516"/>
                <w:placeholder>
                  <w:docPart w:val="8C6CF98979BF4D5AB609753E3387C86C"/>
                </w:placeholder>
              </w:sdtPr>
              <w:sdtEndPr/>
              <w:sdtContent>
                <w:tc>
                  <w:tcPr>
                    <w:tcW w:w="7087" w:type="dxa"/>
                  </w:tcPr>
                  <w:p w14:paraId="7C369A8E" w14:textId="6954F4DA" w:rsidR="002534E2" w:rsidRPr="00D604B1" w:rsidRDefault="007667F8">
                    <w:pPr>
                      <w:rPr>
                        <w:szCs w:val="24"/>
                      </w:rPr>
                    </w:pPr>
                    <w:r w:rsidRPr="00D604B1">
                      <w:rPr>
                        <w:szCs w:val="24"/>
                      </w:rPr>
                      <w:t>Меню. Кнопка входа в игру</w:t>
                    </w:r>
                  </w:p>
                </w:tc>
              </w:sdtContent>
            </w:sdt>
          </w:sdtContent>
        </w:sdt>
      </w:tr>
      <w:tr w:rsidR="002534E2" w:rsidRPr="00D604B1" w14:paraId="31B9A070" w14:textId="77777777" w:rsidTr="0028382A">
        <w:tc>
          <w:tcPr>
            <w:tcW w:w="2376" w:type="dxa"/>
          </w:tcPr>
          <w:p w14:paraId="4BB6952A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57"/>
            <w:lock w:val="sdtLocked"/>
            <w:placeholder>
              <w:docPart w:val="80A571D1B50947BCBADCFF9B25A161F5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EndPr/>
          <w:sdtContent>
            <w:tc>
              <w:tcPr>
                <w:tcW w:w="7087" w:type="dxa"/>
              </w:tcPr>
              <w:p w14:paraId="36854520" w14:textId="4439D359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2534E2" w:rsidRPr="00D604B1" w14:paraId="13CBA850" w14:textId="77777777" w:rsidTr="0028382A">
        <w:tc>
          <w:tcPr>
            <w:tcW w:w="2376" w:type="dxa"/>
          </w:tcPr>
          <w:p w14:paraId="394CAAED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56"/>
            <w:lock w:val="sdtLocked"/>
            <w:placeholder>
              <w:docPart w:val="CB526EE2F11440008F150ADF7720A0F9"/>
            </w:placeholder>
          </w:sdtPr>
          <w:sdtEndPr/>
          <w:sdtContent>
            <w:tc>
              <w:tcPr>
                <w:tcW w:w="7087" w:type="dxa"/>
              </w:tcPr>
              <w:p w14:paraId="4D460F74" w14:textId="5348A3AB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 кнопке в меню отсутствует надпись</w:t>
                </w:r>
              </w:p>
            </w:tc>
          </w:sdtContent>
        </w:sdt>
      </w:tr>
      <w:tr w:rsidR="002534E2" w:rsidRPr="00D604B1" w14:paraId="3134DC75" w14:textId="77777777" w:rsidTr="0028382A">
        <w:tc>
          <w:tcPr>
            <w:tcW w:w="2376" w:type="dxa"/>
          </w:tcPr>
          <w:p w14:paraId="0704D05F" w14:textId="77777777" w:rsidR="002534E2" w:rsidRPr="00D604B1" w:rsidRDefault="002534E2" w:rsidP="002534E2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29"/>
            <w:placeholder>
              <w:docPart w:val="E2E823DA4A6B4ABBBBBAD51E713C5D2A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EndPr/>
          <w:sdtContent>
            <w:tc>
              <w:tcPr>
                <w:tcW w:w="7087" w:type="dxa"/>
              </w:tcPr>
              <w:p w14:paraId="5EBA6EAD" w14:textId="4E868A4A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2534E2" w:rsidRPr="00D604B1" w14:paraId="3B134103" w14:textId="77777777" w:rsidTr="0028382A">
        <w:tc>
          <w:tcPr>
            <w:tcW w:w="2376" w:type="dxa"/>
          </w:tcPr>
          <w:p w14:paraId="53FA46C6" w14:textId="77777777" w:rsidR="002534E2" w:rsidRPr="00D604B1" w:rsidRDefault="002534E2" w:rsidP="002534E2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30"/>
            <w:lock w:val="sdtLocked"/>
            <w:placeholder>
              <w:docPart w:val="529E5B1F92B04CE6BD8A9C21FC217D77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7087" w:type="dxa"/>
              </w:tcPr>
              <w:p w14:paraId="437A04B4" w14:textId="249400C6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2534E2" w:rsidRPr="00D604B1" w14:paraId="7516B712" w14:textId="77777777" w:rsidTr="0028382A">
        <w:tc>
          <w:tcPr>
            <w:tcW w:w="2376" w:type="dxa"/>
          </w:tcPr>
          <w:p w14:paraId="6CB1DED6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54"/>
            <w:lock w:val="sdtLocked"/>
            <w:placeholder>
              <w:docPart w:val="D4E457C8DC1F4CDAAD25C7623991E88A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EndPr/>
          <w:sdtContent>
            <w:tc>
              <w:tcPr>
                <w:tcW w:w="7087" w:type="dxa"/>
              </w:tcPr>
              <w:p w14:paraId="7EBEB445" w14:textId="450D4E0F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2534E2" w:rsidRPr="00D604B1" w14:paraId="2D638A5B" w14:textId="77777777" w:rsidTr="0028382A">
        <w:tc>
          <w:tcPr>
            <w:tcW w:w="2376" w:type="dxa"/>
          </w:tcPr>
          <w:p w14:paraId="037A1F0F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53"/>
            <w:lock w:val="sdtLocked"/>
            <w:placeholder>
              <w:docPart w:val="1ECCCEF1FD5E477BAE96538EB7D9AFA7"/>
            </w:placeholder>
          </w:sdtPr>
          <w:sdtEndPr/>
          <w:sdtContent>
            <w:tc>
              <w:tcPr>
                <w:tcW w:w="7087" w:type="dxa"/>
              </w:tcPr>
              <w:p w14:paraId="7F063D1D" w14:textId="63102BB9" w:rsidR="002534E2" w:rsidRPr="00D604B1" w:rsidRDefault="00BE578F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2534E2" w:rsidRPr="00D604B1" w14:paraId="19164765" w14:textId="77777777" w:rsidTr="0028382A">
        <w:tc>
          <w:tcPr>
            <w:tcW w:w="2376" w:type="dxa"/>
          </w:tcPr>
          <w:p w14:paraId="5EBF929C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7087" w:type="dxa"/>
          </w:tcPr>
          <w:p w14:paraId="7668446F" w14:textId="010DA234" w:rsidR="002534E2" w:rsidRPr="00D604B1" w:rsidRDefault="002F292E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2534E2" w:rsidRPr="00D604B1" w14:paraId="408A852B" w14:textId="77777777" w:rsidTr="0028382A">
        <w:tc>
          <w:tcPr>
            <w:tcW w:w="2376" w:type="dxa"/>
          </w:tcPr>
          <w:p w14:paraId="06BDA4EB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214440652"/>
            <w:lock w:val="sdtLocked"/>
            <w:placeholder>
              <w:docPart w:val="CE6008EC88FF4922AA26E9CFAE7B428A"/>
            </w:placeholder>
          </w:sdtPr>
          <w:sdtEndPr/>
          <w:sdtContent>
            <w:tc>
              <w:tcPr>
                <w:tcW w:w="7087" w:type="dxa"/>
              </w:tcPr>
              <w:p w14:paraId="346C79D4" w14:textId="1F1B4E66" w:rsidR="002534E2" w:rsidRPr="00D604B1" w:rsidRDefault="00BE578F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</w:t>
                </w:r>
                <w:r w:rsidRPr="00D604B1">
                  <w:rPr>
                    <w:szCs w:val="24"/>
                  </w:rPr>
                  <w:t>81</w:t>
                </w:r>
              </w:p>
            </w:tc>
          </w:sdtContent>
        </w:sdt>
      </w:tr>
      <w:tr w:rsidR="002534E2" w:rsidRPr="00D604B1" w14:paraId="7778CF22" w14:textId="77777777" w:rsidTr="0028382A">
        <w:tc>
          <w:tcPr>
            <w:tcW w:w="2376" w:type="dxa"/>
          </w:tcPr>
          <w:p w14:paraId="1D23A395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51"/>
            <w:lock w:val="sdtLocked"/>
            <w:placeholder>
              <w:docPart w:val="F00638F5025043C48206947379827797"/>
            </w:placeholder>
          </w:sdtPr>
          <w:sdtEndPr/>
          <w:sdtContent>
            <w:tc>
              <w:tcPr>
                <w:tcW w:w="7087" w:type="dxa"/>
              </w:tcPr>
              <w:p w14:paraId="7B474040" w14:textId="71A8965C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на кнопку входа в игру</w:t>
                </w:r>
              </w:p>
            </w:tc>
          </w:sdtContent>
        </w:sdt>
      </w:tr>
      <w:tr w:rsidR="002534E2" w:rsidRPr="00D604B1" w14:paraId="2A642A4E" w14:textId="77777777" w:rsidTr="0028382A">
        <w:tc>
          <w:tcPr>
            <w:tcW w:w="2376" w:type="dxa"/>
          </w:tcPr>
          <w:p w14:paraId="70AF3D2A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35"/>
            <w:lock w:val="sdtLocked"/>
            <w:placeholder>
              <w:docPart w:val="9CA358E9CE8D42C59C601FDB7DF8148F"/>
            </w:placeholder>
          </w:sdtPr>
          <w:sdtEndPr/>
          <w:sdtContent>
            <w:tc>
              <w:tcPr>
                <w:tcW w:w="7087" w:type="dxa"/>
              </w:tcPr>
              <w:p w14:paraId="0DCA712B" w14:textId="0E4FFCC8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без надписи</w:t>
                </w:r>
              </w:p>
            </w:tc>
          </w:sdtContent>
        </w:sdt>
      </w:tr>
      <w:tr w:rsidR="002534E2" w:rsidRPr="00D604B1" w14:paraId="10E02901" w14:textId="77777777" w:rsidTr="0028382A">
        <w:tc>
          <w:tcPr>
            <w:tcW w:w="2376" w:type="dxa"/>
          </w:tcPr>
          <w:p w14:paraId="5FB7C834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34"/>
            <w:lock w:val="sdtLocked"/>
            <w:placeholder>
              <w:docPart w:val="F3442B6DF97C47F69AA57EF7D16C7A57"/>
            </w:placeholder>
          </w:sdtPr>
          <w:sdtEndPr/>
          <w:sdtContent>
            <w:tc>
              <w:tcPr>
                <w:tcW w:w="7087" w:type="dxa"/>
              </w:tcPr>
              <w:p w14:paraId="288852E0" w14:textId="7EEE7C9F" w:rsidR="002534E2" w:rsidRPr="00D604B1" w:rsidRDefault="00BE578F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содержит надпись «Играть!»</w:t>
                </w:r>
              </w:p>
            </w:tc>
          </w:sdtContent>
        </w:sdt>
      </w:tr>
      <w:tr w:rsidR="002534E2" w:rsidRPr="00D604B1" w14:paraId="2ADF2CA1" w14:textId="77777777" w:rsidTr="0028382A">
        <w:tc>
          <w:tcPr>
            <w:tcW w:w="2376" w:type="dxa"/>
          </w:tcPr>
          <w:p w14:paraId="0291C5BD" w14:textId="77777777" w:rsidR="002534E2" w:rsidRPr="00D604B1" w:rsidRDefault="002534E2" w:rsidP="00E264AF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4440633"/>
            <w:lock w:val="sdtLocked"/>
            <w:placeholder>
              <w:docPart w:val="90C63595E19446DCB58A704948ABB0DA"/>
            </w:placeholder>
          </w:sdtPr>
          <w:sdtEndPr/>
          <w:sdtContent>
            <w:tc>
              <w:tcPr>
                <w:tcW w:w="7087" w:type="dxa"/>
              </w:tcPr>
              <w:p w14:paraId="2D5B83E1" w14:textId="6F40BB82" w:rsidR="002534E2" w:rsidRPr="00D604B1" w:rsidRDefault="00BE578F">
                <w:pPr>
                  <w:rPr>
                    <w:szCs w:val="24"/>
                    <w:lang w:val="en-US"/>
                  </w:rPr>
                </w:pPr>
                <w:r w:rsidRPr="00D604B1">
                  <w:rPr>
                    <w:szCs w:val="24"/>
                    <w:lang w:val="en-US"/>
                  </w:rPr>
                  <w:t xml:space="preserve">  &lt;button background-color: </w:t>
                </w:r>
                <w:proofErr w:type="spellStart"/>
                <w:r w:rsidRPr="00D604B1">
                  <w:rPr>
                    <w:szCs w:val="24"/>
                    <w:lang w:val="en-US"/>
                  </w:rPr>
                  <w:t>rgb</w:t>
                </w:r>
                <w:proofErr w:type="spellEnd"/>
                <w:r w:rsidRPr="00D604B1">
                  <w:rPr>
                    <w:szCs w:val="24"/>
                    <w:lang w:val="en-US"/>
                  </w:rPr>
                  <w:t xml:space="preserve">(44, 2, 2);&gt;&lt;a </w:t>
                </w:r>
                <w:proofErr w:type="spellStart"/>
                <w:r w:rsidRPr="00D604B1">
                  <w:rPr>
                    <w:szCs w:val="24"/>
                    <w:lang w:val="en-US"/>
                  </w:rPr>
                  <w:t>href</w:t>
                </w:r>
                <w:proofErr w:type="spellEnd"/>
                <w:r w:rsidRPr="00D604B1">
                  <w:rPr>
                    <w:szCs w:val="24"/>
                    <w:lang w:val="en-US"/>
                  </w:rPr>
                  <w:t>="</w:t>
                </w:r>
                <w:hyperlink r:id="rId7" w:tgtFrame="_blank" w:history="1">
                  <w:r w:rsidRPr="00D604B1">
                    <w:rPr>
                      <w:rStyle w:val="a7"/>
                      <w:szCs w:val="24"/>
                      <w:lang w:val="en-US"/>
                    </w:rPr>
                    <w:t>2048.html</w:t>
                  </w:r>
                </w:hyperlink>
                <w:r w:rsidRPr="00D604B1">
                  <w:rPr>
                    <w:szCs w:val="24"/>
                    <w:lang w:val="en-US"/>
                  </w:rPr>
                  <w:t xml:space="preserve">" style="color: </w:t>
                </w:r>
                <w:proofErr w:type="spellStart"/>
                <w:r w:rsidRPr="00D604B1">
                  <w:rPr>
                    <w:szCs w:val="24"/>
                    <w:lang w:val="en-US"/>
                  </w:rPr>
                  <w:t>rgb</w:t>
                </w:r>
                <w:proofErr w:type="spellEnd"/>
                <w:r w:rsidRPr="00D604B1">
                  <w:rPr>
                    <w:szCs w:val="24"/>
                    <w:lang w:val="en-US"/>
                  </w:rPr>
                  <w:t>(241, 214, 199);"&gt;&lt;b&gt;</w:t>
                </w:r>
                <w:r w:rsidRPr="00D604B1">
                  <w:rPr>
                    <w:szCs w:val="24"/>
                  </w:rPr>
                  <w:t>НАЧАТЬ</w:t>
                </w:r>
                <w:r w:rsidRPr="00D604B1">
                  <w:rPr>
                    <w:szCs w:val="24"/>
                    <w:lang w:val="en-US"/>
                  </w:rPr>
                  <w:t xml:space="preserve"> </w:t>
                </w:r>
                <w:r w:rsidRPr="00D604B1">
                  <w:rPr>
                    <w:szCs w:val="24"/>
                  </w:rPr>
                  <w:t>ИГРУ</w:t>
                </w:r>
                <w:r w:rsidRPr="00D604B1">
                  <w:rPr>
                    <w:szCs w:val="24"/>
                    <w:lang w:val="en-US"/>
                  </w:rPr>
                  <w:t>&lt;/b&gt;&lt;/a&gt;&lt;/button&gt;</w:t>
                </w:r>
              </w:p>
            </w:tc>
          </w:sdtContent>
        </w:sdt>
      </w:tr>
    </w:tbl>
    <w:p w14:paraId="4EBFD775" w14:textId="6F29AD12" w:rsidR="002534E2" w:rsidRPr="00D604B1" w:rsidRDefault="002534E2">
      <w:pPr>
        <w:rPr>
          <w:szCs w:val="24"/>
          <w:lang w:val="en-US"/>
        </w:rPr>
      </w:pPr>
    </w:p>
    <w:p w14:paraId="40F04A1C" w14:textId="2AC9F450" w:rsidR="007667F8" w:rsidRPr="00D604B1" w:rsidRDefault="007667F8" w:rsidP="007667F8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-1001422158"/>
          <w:placeholder>
            <w:docPart w:val="DBD9305C2E2E41269F61A873F796B09C"/>
          </w:placeholder>
        </w:sdtPr>
        <w:sdtContent>
          <w:r w:rsidRPr="00D604B1">
            <w:rPr>
              <w:szCs w:val="24"/>
              <w:lang w:val="en-US"/>
            </w:rPr>
            <w:t>2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6995"/>
      </w:tblGrid>
      <w:tr w:rsidR="007667F8" w:rsidRPr="00D604B1" w14:paraId="5B269C16" w14:textId="77777777" w:rsidTr="007373E9">
        <w:tc>
          <w:tcPr>
            <w:tcW w:w="2376" w:type="dxa"/>
          </w:tcPr>
          <w:p w14:paraId="5D57ECBC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1137384334"/>
            <w:placeholder>
              <w:docPart w:val="BE650EA1630B470B8B2B4418CBB955D3"/>
            </w:placeholder>
          </w:sdtPr>
          <w:sdtContent>
            <w:tc>
              <w:tcPr>
                <w:tcW w:w="7087" w:type="dxa"/>
              </w:tcPr>
              <w:p w14:paraId="1121DCF7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7667F8" w:rsidRPr="00D604B1" w14:paraId="14CD1086" w14:textId="77777777" w:rsidTr="007373E9">
        <w:tc>
          <w:tcPr>
            <w:tcW w:w="2376" w:type="dxa"/>
          </w:tcPr>
          <w:p w14:paraId="733EE635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766036557"/>
            <w:placeholder>
              <w:docPart w:val="61B40257C36E48D8A71DDB61056155CD"/>
            </w:placeholder>
          </w:sdtPr>
          <w:sdtContent>
            <w:tc>
              <w:tcPr>
                <w:tcW w:w="7087" w:type="dxa"/>
              </w:tcPr>
              <w:p w14:paraId="4F1286E0" w14:textId="6D4A0640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Меню. Титул страницы</w:t>
                </w:r>
              </w:p>
            </w:tc>
          </w:sdtContent>
        </w:sdt>
      </w:tr>
      <w:tr w:rsidR="007667F8" w:rsidRPr="00D604B1" w14:paraId="57A25A27" w14:textId="77777777" w:rsidTr="007373E9">
        <w:tc>
          <w:tcPr>
            <w:tcW w:w="2376" w:type="dxa"/>
          </w:tcPr>
          <w:p w14:paraId="19FFB3A8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138488777"/>
            <w:placeholder>
              <w:docPart w:val="EB9C3624691A4BD4A4DC2CCB1122CEAF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7087" w:type="dxa"/>
              </w:tcPr>
              <w:p w14:paraId="019BF8BF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7667F8" w:rsidRPr="00D604B1" w14:paraId="023AE8EB" w14:textId="77777777" w:rsidTr="007373E9">
        <w:tc>
          <w:tcPr>
            <w:tcW w:w="2376" w:type="dxa"/>
          </w:tcPr>
          <w:p w14:paraId="0A696ECD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74567107"/>
            <w:placeholder>
              <w:docPart w:val="DFA6598D46F5416F89109A476EB674F3"/>
            </w:placeholder>
          </w:sdtPr>
          <w:sdtContent>
            <w:tc>
              <w:tcPr>
                <w:tcW w:w="7087" w:type="dxa"/>
              </w:tcPr>
              <w:p w14:paraId="09CC6B3E" w14:textId="5070D640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 т</w:t>
                </w:r>
                <w:r w:rsidRPr="00D604B1">
                  <w:rPr>
                    <w:szCs w:val="24"/>
                  </w:rPr>
                  <w:t>итул</w:t>
                </w:r>
                <w:r w:rsidRPr="00D604B1">
                  <w:rPr>
                    <w:szCs w:val="24"/>
                  </w:rPr>
                  <w:t>е</w:t>
                </w:r>
                <w:r w:rsidRPr="00D604B1">
                  <w:rPr>
                    <w:szCs w:val="24"/>
                  </w:rPr>
                  <w:t xml:space="preserve"> </w:t>
                </w:r>
                <w:r w:rsidRPr="00D604B1">
                  <w:rPr>
                    <w:szCs w:val="24"/>
                  </w:rPr>
                  <w:t>написаны случайные буквы</w:t>
                </w:r>
              </w:p>
            </w:tc>
          </w:sdtContent>
        </w:sdt>
      </w:tr>
      <w:tr w:rsidR="007667F8" w:rsidRPr="00D604B1" w14:paraId="116173D9" w14:textId="77777777" w:rsidTr="007373E9">
        <w:tc>
          <w:tcPr>
            <w:tcW w:w="2376" w:type="dxa"/>
          </w:tcPr>
          <w:p w14:paraId="2906261C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179272468"/>
            <w:placeholder>
              <w:docPart w:val="917D1E4203EB4A088F136822F057464C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7087" w:type="dxa"/>
              </w:tcPr>
              <w:p w14:paraId="6BF0D67D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7667F8" w:rsidRPr="00D604B1" w14:paraId="4B16F7D6" w14:textId="77777777" w:rsidTr="007373E9">
        <w:tc>
          <w:tcPr>
            <w:tcW w:w="2376" w:type="dxa"/>
          </w:tcPr>
          <w:p w14:paraId="62A5F7D0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701042587"/>
            <w:placeholder>
              <w:docPart w:val="E858F02D0B214F3F810462AEE715B627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7087" w:type="dxa"/>
              </w:tcPr>
              <w:p w14:paraId="1420D84F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7667F8" w:rsidRPr="00D604B1" w14:paraId="6747327F" w14:textId="77777777" w:rsidTr="007373E9">
        <w:tc>
          <w:tcPr>
            <w:tcW w:w="2376" w:type="dxa"/>
          </w:tcPr>
          <w:p w14:paraId="4B2E9BDE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2021075097"/>
            <w:placeholder>
              <w:docPart w:val="58CB7F66567D463E8098F137190D0BE7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7087" w:type="dxa"/>
              </w:tcPr>
              <w:p w14:paraId="561E664B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7667F8" w:rsidRPr="00D604B1" w14:paraId="57083953" w14:textId="77777777" w:rsidTr="007373E9">
        <w:tc>
          <w:tcPr>
            <w:tcW w:w="2376" w:type="dxa"/>
          </w:tcPr>
          <w:p w14:paraId="31691784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48824278"/>
            <w:placeholder>
              <w:docPart w:val="DC2EED228C3E4BB8A260F0C0C5C47308"/>
            </w:placeholder>
          </w:sdtPr>
          <w:sdtContent>
            <w:tc>
              <w:tcPr>
                <w:tcW w:w="7087" w:type="dxa"/>
              </w:tcPr>
              <w:p w14:paraId="27B7F394" w14:textId="77777777" w:rsidR="007667F8" w:rsidRPr="00D604B1" w:rsidRDefault="007667F8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7667F8" w:rsidRPr="00D604B1" w14:paraId="6BD7E31D" w14:textId="77777777" w:rsidTr="007373E9">
        <w:tc>
          <w:tcPr>
            <w:tcW w:w="2376" w:type="dxa"/>
          </w:tcPr>
          <w:p w14:paraId="718C06B5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7087" w:type="dxa"/>
          </w:tcPr>
          <w:p w14:paraId="23EA3AA0" w14:textId="77777777" w:rsidR="007667F8" w:rsidRPr="00D604B1" w:rsidRDefault="007667F8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7667F8" w:rsidRPr="00D604B1" w14:paraId="3E4EC9B8" w14:textId="77777777" w:rsidTr="007373E9">
        <w:tc>
          <w:tcPr>
            <w:tcW w:w="2376" w:type="dxa"/>
          </w:tcPr>
          <w:p w14:paraId="5430CB51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-448237299"/>
            <w:placeholder>
              <w:docPart w:val="2C1191618DB441FA8AB00C80CFD46F80"/>
            </w:placeholder>
          </w:sdtPr>
          <w:sdtContent>
            <w:tc>
              <w:tcPr>
                <w:tcW w:w="7087" w:type="dxa"/>
              </w:tcPr>
              <w:p w14:paraId="6EF4BEF6" w14:textId="77777777" w:rsidR="007667F8" w:rsidRPr="00D604B1" w:rsidRDefault="007667F8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7667F8" w:rsidRPr="00D604B1" w14:paraId="038C7B6F" w14:textId="77777777" w:rsidTr="007373E9">
        <w:tc>
          <w:tcPr>
            <w:tcW w:w="2376" w:type="dxa"/>
          </w:tcPr>
          <w:p w14:paraId="6F9D767A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332334411"/>
            <w:placeholder>
              <w:docPart w:val="570A89399D864740A5D6FD9D4623C9AC"/>
            </w:placeholder>
          </w:sdtPr>
          <w:sdtContent>
            <w:tc>
              <w:tcPr>
                <w:tcW w:w="7087" w:type="dxa"/>
              </w:tcPr>
              <w:p w14:paraId="06D70FF9" w14:textId="1119C0AD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</w:t>
                </w:r>
                <w:r w:rsidRPr="00D604B1">
                  <w:rPr>
                    <w:szCs w:val="24"/>
                  </w:rPr>
                  <w:t xml:space="preserve">Посмотреть на заголовок страницы </w:t>
                </w:r>
              </w:p>
            </w:tc>
          </w:sdtContent>
        </w:sdt>
      </w:tr>
      <w:tr w:rsidR="007667F8" w:rsidRPr="00D604B1" w14:paraId="25B61270" w14:textId="77777777" w:rsidTr="007373E9">
        <w:tc>
          <w:tcPr>
            <w:tcW w:w="2376" w:type="dxa"/>
          </w:tcPr>
          <w:p w14:paraId="3F67F8BD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818963588"/>
            <w:placeholder>
              <w:docPart w:val="DE2208F48BB1446BA40B15C6B8AE44E6"/>
            </w:placeholder>
          </w:sdtPr>
          <w:sdtContent>
            <w:tc>
              <w:tcPr>
                <w:tcW w:w="7087" w:type="dxa"/>
              </w:tcPr>
              <w:p w14:paraId="12BE32F8" w14:textId="1D553595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 титуле написаны случайные буквы</w:t>
                </w:r>
              </w:p>
            </w:tc>
          </w:sdtContent>
        </w:sdt>
      </w:tr>
      <w:tr w:rsidR="007667F8" w:rsidRPr="00D604B1" w14:paraId="3C34DEDA" w14:textId="77777777" w:rsidTr="007373E9">
        <w:tc>
          <w:tcPr>
            <w:tcW w:w="2376" w:type="dxa"/>
          </w:tcPr>
          <w:p w14:paraId="54EE0AF5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341043903"/>
            <w:placeholder>
              <w:docPart w:val="C8B99E6338894C12B3DFBF9E70B0A4BF"/>
            </w:placeholder>
          </w:sdtPr>
          <w:sdtContent>
            <w:tc>
              <w:tcPr>
                <w:tcW w:w="7087" w:type="dxa"/>
              </w:tcPr>
              <w:p w14:paraId="4B2742A7" w14:textId="301F66FA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 титуле написано название страницы</w:t>
                </w:r>
              </w:p>
            </w:tc>
          </w:sdtContent>
        </w:sdt>
      </w:tr>
      <w:tr w:rsidR="007667F8" w:rsidRPr="00D604B1" w14:paraId="3E5B3BE6" w14:textId="77777777" w:rsidTr="007373E9">
        <w:tc>
          <w:tcPr>
            <w:tcW w:w="2376" w:type="dxa"/>
          </w:tcPr>
          <w:p w14:paraId="53563766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755550362"/>
            <w:placeholder>
              <w:docPart w:val="855C131986454448843063C94E78B101"/>
            </w:placeholder>
          </w:sdtPr>
          <w:sdtContent>
            <w:tc>
              <w:tcPr>
                <w:tcW w:w="7087" w:type="dxa"/>
              </w:tcPr>
              <w:p w14:paraId="2D98149B" w14:textId="618EF422" w:rsidR="007667F8" w:rsidRPr="00D604B1" w:rsidRDefault="007667F8" w:rsidP="007373E9">
                <w:pPr>
                  <w:rPr>
                    <w:szCs w:val="24"/>
                    <w:lang w:val="en-US"/>
                  </w:rPr>
                </w:pPr>
                <w:r w:rsidRPr="00D604B1">
                  <w:rPr>
                    <w:szCs w:val="24"/>
                  </w:rPr>
                  <w:t>&lt;</w:t>
                </w:r>
                <w:proofErr w:type="spellStart"/>
                <w:r w:rsidRPr="00D604B1">
                  <w:rPr>
                    <w:szCs w:val="24"/>
                  </w:rPr>
                  <w:t>title</w:t>
                </w:r>
                <w:proofErr w:type="spellEnd"/>
                <w:r w:rsidRPr="00D604B1">
                  <w:rPr>
                    <w:szCs w:val="24"/>
                  </w:rPr>
                  <w:t>&gt;</w:t>
                </w:r>
                <w:proofErr w:type="spellStart"/>
                <w:r w:rsidRPr="00D604B1">
                  <w:rPr>
                    <w:szCs w:val="24"/>
                  </w:rPr>
                  <w:t>звРщыВгоы</w:t>
                </w:r>
                <w:proofErr w:type="spellEnd"/>
                <w:r w:rsidRPr="00D604B1">
                  <w:rPr>
                    <w:szCs w:val="24"/>
                  </w:rPr>
                  <w:t>&lt;/</w:t>
                </w:r>
                <w:proofErr w:type="spellStart"/>
                <w:r w:rsidRPr="00D604B1">
                  <w:rPr>
                    <w:szCs w:val="24"/>
                  </w:rPr>
                  <w:t>title</w:t>
                </w:r>
                <w:proofErr w:type="spellEnd"/>
                <w:r w:rsidRPr="00D604B1">
                  <w:rPr>
                    <w:szCs w:val="24"/>
                  </w:rPr>
                  <w:t>&gt;</w:t>
                </w:r>
              </w:p>
            </w:tc>
          </w:sdtContent>
        </w:sdt>
      </w:tr>
    </w:tbl>
    <w:p w14:paraId="2CE18141" w14:textId="10E4EF99" w:rsidR="007667F8" w:rsidRPr="00D604B1" w:rsidRDefault="007667F8">
      <w:pPr>
        <w:rPr>
          <w:szCs w:val="24"/>
          <w:lang w:val="en-US"/>
        </w:rPr>
      </w:pPr>
    </w:p>
    <w:p w14:paraId="2BF15C57" w14:textId="429A007A" w:rsidR="007667F8" w:rsidRPr="00D604B1" w:rsidRDefault="007667F8" w:rsidP="007667F8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-1144113493"/>
          <w:placeholder>
            <w:docPart w:val="EA01566834B54982B34E399E18A9DA42"/>
          </w:placeholder>
        </w:sdtPr>
        <w:sdtContent>
          <w:r w:rsidRPr="00D604B1">
            <w:rPr>
              <w:szCs w:val="24"/>
            </w:rPr>
            <w:t>3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7667F8" w:rsidRPr="00D604B1" w14:paraId="61EA4F41" w14:textId="77777777" w:rsidTr="007667F8">
        <w:tc>
          <w:tcPr>
            <w:tcW w:w="2361" w:type="dxa"/>
          </w:tcPr>
          <w:p w14:paraId="65704A0C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1738778604"/>
            <w:placeholder>
              <w:docPart w:val="B984F5C00E13450196854E8AF68BF8EE"/>
            </w:placeholder>
          </w:sdtPr>
          <w:sdtContent>
            <w:tc>
              <w:tcPr>
                <w:tcW w:w="6994" w:type="dxa"/>
              </w:tcPr>
              <w:p w14:paraId="1FD5A366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7667F8" w:rsidRPr="00D604B1" w14:paraId="5566685B" w14:textId="77777777" w:rsidTr="007667F8">
        <w:tc>
          <w:tcPr>
            <w:tcW w:w="2361" w:type="dxa"/>
          </w:tcPr>
          <w:p w14:paraId="74EF4A3A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133368815"/>
            <w:placeholder>
              <w:docPart w:val="836ACEBE30284B5680598B4AFDA812AA"/>
            </w:placeholder>
          </w:sdtPr>
          <w:sdtContent>
            <w:tc>
              <w:tcPr>
                <w:tcW w:w="6994" w:type="dxa"/>
              </w:tcPr>
              <w:p w14:paraId="1AFF7634" w14:textId="0C9CAD04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Игра</w:t>
                </w:r>
                <w:r w:rsidRPr="00D604B1">
                  <w:rPr>
                    <w:szCs w:val="24"/>
                  </w:rPr>
                  <w:t xml:space="preserve">. Заголовок </w:t>
                </w:r>
                <w:r w:rsidRPr="00D604B1">
                  <w:rPr>
                    <w:szCs w:val="24"/>
                  </w:rPr>
                  <w:t>на странице</w:t>
                </w:r>
              </w:p>
            </w:tc>
          </w:sdtContent>
        </w:sdt>
      </w:tr>
      <w:tr w:rsidR="007667F8" w:rsidRPr="00D604B1" w14:paraId="128299E2" w14:textId="77777777" w:rsidTr="007667F8">
        <w:tc>
          <w:tcPr>
            <w:tcW w:w="2361" w:type="dxa"/>
          </w:tcPr>
          <w:p w14:paraId="54BE3F21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897355130"/>
            <w:placeholder>
              <w:docPart w:val="E6519B8F7C9E4717B75090DB96434C53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4" w:type="dxa"/>
              </w:tcPr>
              <w:p w14:paraId="2188A730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7667F8" w:rsidRPr="00D604B1" w14:paraId="7FAC8623" w14:textId="77777777" w:rsidTr="007667F8">
        <w:tc>
          <w:tcPr>
            <w:tcW w:w="2361" w:type="dxa"/>
          </w:tcPr>
          <w:p w14:paraId="3756247B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983996316"/>
            <w:placeholder>
              <w:docPart w:val="10B555A195364682BDF6A1DF05827BDB"/>
            </w:placeholder>
          </w:sdtPr>
          <w:sdtContent>
            <w:tc>
              <w:tcPr>
                <w:tcW w:w="6994" w:type="dxa"/>
              </w:tcPr>
              <w:p w14:paraId="7EC2510E" w14:textId="2D164248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 заголовке написаны случайные буквы</w:t>
                </w:r>
                <w:r w:rsidRPr="00D604B1">
                  <w:rPr>
                    <w:szCs w:val="24"/>
                  </w:rPr>
                  <w:t xml:space="preserve"> и цифры</w:t>
                </w:r>
              </w:p>
            </w:tc>
          </w:sdtContent>
        </w:sdt>
      </w:tr>
      <w:tr w:rsidR="007667F8" w:rsidRPr="00D604B1" w14:paraId="2C245467" w14:textId="77777777" w:rsidTr="007667F8">
        <w:tc>
          <w:tcPr>
            <w:tcW w:w="2361" w:type="dxa"/>
          </w:tcPr>
          <w:p w14:paraId="18A2D6E4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lastRenderedPageBreak/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209878748"/>
            <w:placeholder>
              <w:docPart w:val="8E1604EDDC3A4E12ACC75B28B50ECF69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4" w:type="dxa"/>
              </w:tcPr>
              <w:p w14:paraId="3A1AAB24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7667F8" w:rsidRPr="00D604B1" w14:paraId="6617DF70" w14:textId="77777777" w:rsidTr="007667F8">
        <w:tc>
          <w:tcPr>
            <w:tcW w:w="2361" w:type="dxa"/>
          </w:tcPr>
          <w:p w14:paraId="08C6C279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314609716"/>
            <w:placeholder>
              <w:docPart w:val="E8414A76CDAD4CFCA4045C362C1C1069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4" w:type="dxa"/>
              </w:tcPr>
              <w:p w14:paraId="4C1F4145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7667F8" w:rsidRPr="00D604B1" w14:paraId="077AD095" w14:textId="77777777" w:rsidTr="007667F8">
        <w:tc>
          <w:tcPr>
            <w:tcW w:w="2361" w:type="dxa"/>
          </w:tcPr>
          <w:p w14:paraId="3CE3B0B1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648130187"/>
            <w:placeholder>
              <w:docPart w:val="1B2C05EC860143A6B52302D9E27433A6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4" w:type="dxa"/>
              </w:tcPr>
              <w:p w14:paraId="05FE4A73" w14:textId="77777777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7667F8" w:rsidRPr="00D604B1" w14:paraId="55F2480B" w14:textId="77777777" w:rsidTr="007667F8">
        <w:tc>
          <w:tcPr>
            <w:tcW w:w="2361" w:type="dxa"/>
          </w:tcPr>
          <w:p w14:paraId="0DA09D74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136297202"/>
            <w:placeholder>
              <w:docPart w:val="5C5C7EEA2A5F483198725A9715ED1BD5"/>
            </w:placeholder>
          </w:sdtPr>
          <w:sdtContent>
            <w:tc>
              <w:tcPr>
                <w:tcW w:w="6994" w:type="dxa"/>
              </w:tcPr>
              <w:p w14:paraId="65C51CE4" w14:textId="77777777" w:rsidR="007667F8" w:rsidRPr="00D604B1" w:rsidRDefault="007667F8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7667F8" w:rsidRPr="00D604B1" w14:paraId="5FE08634" w14:textId="77777777" w:rsidTr="007667F8">
        <w:tc>
          <w:tcPr>
            <w:tcW w:w="2361" w:type="dxa"/>
          </w:tcPr>
          <w:p w14:paraId="4AC2B971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6994" w:type="dxa"/>
          </w:tcPr>
          <w:p w14:paraId="2B511006" w14:textId="77777777" w:rsidR="007667F8" w:rsidRPr="00D604B1" w:rsidRDefault="007667F8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7667F8" w:rsidRPr="00D604B1" w14:paraId="6625E922" w14:textId="77777777" w:rsidTr="007667F8">
        <w:tc>
          <w:tcPr>
            <w:tcW w:w="2361" w:type="dxa"/>
          </w:tcPr>
          <w:p w14:paraId="4389526E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-1733231394"/>
            <w:placeholder>
              <w:docPart w:val="26823168D1F548D6808C6B4A9B2D2AFB"/>
            </w:placeholder>
          </w:sdtPr>
          <w:sdtContent>
            <w:tc>
              <w:tcPr>
                <w:tcW w:w="6994" w:type="dxa"/>
              </w:tcPr>
              <w:p w14:paraId="062C2220" w14:textId="77777777" w:rsidR="007667F8" w:rsidRPr="00D604B1" w:rsidRDefault="007667F8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7667F8" w:rsidRPr="00D604B1" w14:paraId="50BFD480" w14:textId="77777777" w:rsidTr="007667F8">
        <w:tc>
          <w:tcPr>
            <w:tcW w:w="2361" w:type="dxa"/>
          </w:tcPr>
          <w:p w14:paraId="576DB071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301262965"/>
            <w:placeholder>
              <w:docPart w:val="A36C5FA8FBCA4E1A9068E51EED9A985E"/>
            </w:placeholder>
          </w:sdtPr>
          <w:sdtContent>
            <w:tc>
              <w:tcPr>
                <w:tcW w:w="6994" w:type="dxa"/>
              </w:tcPr>
              <w:p w14:paraId="2616B8E4" w14:textId="6807911B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</w:t>
                </w:r>
                <w:r w:rsidRPr="00D604B1">
                  <w:rPr>
                    <w:szCs w:val="24"/>
                  </w:rPr>
                  <w:t>Нажать кнопку «Играть!»</w:t>
                </w:r>
                <w:r w:rsidRPr="00D604B1">
                  <w:rPr>
                    <w:szCs w:val="24"/>
                  </w:rPr>
                  <w:br/>
                </w:r>
                <w:proofErr w:type="gramStart"/>
                <w:r w:rsidRPr="00D604B1">
                  <w:rPr>
                    <w:szCs w:val="24"/>
                  </w:rPr>
                  <w:t>3.Посмотреть</w:t>
                </w:r>
                <w:proofErr w:type="gramEnd"/>
                <w:r w:rsidRPr="00D604B1">
                  <w:rPr>
                    <w:szCs w:val="24"/>
                  </w:rPr>
                  <w:t xml:space="preserve"> на верхний заголовок на странице</w:t>
                </w:r>
                <w:r w:rsidRPr="00D604B1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7667F8" w:rsidRPr="00D604B1" w14:paraId="4BC4FCD7" w14:textId="77777777" w:rsidTr="007667F8">
        <w:tc>
          <w:tcPr>
            <w:tcW w:w="2361" w:type="dxa"/>
          </w:tcPr>
          <w:p w14:paraId="6A480BE3" w14:textId="77777777" w:rsidR="007667F8" w:rsidRPr="00D604B1" w:rsidRDefault="007667F8" w:rsidP="007667F8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398820927"/>
            <w:placeholder>
              <w:docPart w:val="D452A94377E74B07BC1CA5D2B2A985C6"/>
            </w:placeholder>
          </w:sdtPr>
          <w:sdtContent>
            <w:tc>
              <w:tcPr>
                <w:tcW w:w="6994" w:type="dxa"/>
              </w:tcPr>
              <w:p w14:paraId="68FCF80D" w14:textId="06A8628E" w:rsidR="007667F8" w:rsidRPr="00D604B1" w:rsidRDefault="007667F8" w:rsidP="007667F8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 заголовке написаны случайные буквы и цифры</w:t>
                </w:r>
              </w:p>
            </w:tc>
          </w:sdtContent>
        </w:sdt>
      </w:tr>
      <w:tr w:rsidR="007667F8" w:rsidRPr="00D604B1" w14:paraId="72DBB41B" w14:textId="77777777" w:rsidTr="007667F8">
        <w:tc>
          <w:tcPr>
            <w:tcW w:w="2361" w:type="dxa"/>
          </w:tcPr>
          <w:p w14:paraId="5F249015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40262917"/>
            <w:placeholder>
              <w:docPart w:val="A2BC419CAE404CFE99CCC74B8604A2C9"/>
            </w:placeholder>
          </w:sdtPr>
          <w:sdtContent>
            <w:tc>
              <w:tcPr>
                <w:tcW w:w="6994" w:type="dxa"/>
              </w:tcPr>
              <w:p w14:paraId="18B85684" w14:textId="677F3964" w:rsidR="007667F8" w:rsidRPr="00D604B1" w:rsidRDefault="007667F8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 заголовке написано наз</w:t>
                </w:r>
                <w:r w:rsidRPr="00D604B1">
                  <w:rPr>
                    <w:szCs w:val="24"/>
                  </w:rPr>
                  <w:t>вание игры (2048)</w:t>
                </w:r>
              </w:p>
            </w:tc>
          </w:sdtContent>
        </w:sdt>
      </w:tr>
      <w:tr w:rsidR="007667F8" w:rsidRPr="00D604B1" w14:paraId="50D86C4C" w14:textId="77777777" w:rsidTr="007667F8">
        <w:tc>
          <w:tcPr>
            <w:tcW w:w="2361" w:type="dxa"/>
          </w:tcPr>
          <w:p w14:paraId="71996BD0" w14:textId="77777777" w:rsidR="007667F8" w:rsidRPr="00D604B1" w:rsidRDefault="007667F8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088267218"/>
            <w:placeholder>
              <w:docPart w:val="E8FC7A9AC929475AAA0AAE76750A1AE4"/>
            </w:placeholder>
          </w:sdtPr>
          <w:sdtContent>
            <w:tc>
              <w:tcPr>
                <w:tcW w:w="6994" w:type="dxa"/>
              </w:tcPr>
              <w:p w14:paraId="25C9FC15" w14:textId="082B2DF2" w:rsidR="007667F8" w:rsidRPr="00D604B1" w:rsidRDefault="007667F8" w:rsidP="007667F8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&lt;h1&gt;2aa0f48DD&lt;/h1&gt;</w:t>
                </w:r>
              </w:p>
            </w:tc>
          </w:sdtContent>
        </w:sdt>
      </w:tr>
    </w:tbl>
    <w:p w14:paraId="39C88D76" w14:textId="241AE5C1" w:rsidR="007667F8" w:rsidRPr="00D604B1" w:rsidRDefault="007667F8">
      <w:pPr>
        <w:rPr>
          <w:szCs w:val="24"/>
        </w:rPr>
      </w:pPr>
    </w:p>
    <w:p w14:paraId="40805366" w14:textId="24F7F3F8" w:rsidR="00997BAD" w:rsidRPr="00D604B1" w:rsidRDefault="00997BAD" w:rsidP="00997BAD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1978790999"/>
          <w:placeholder>
            <w:docPart w:val="F2DE71E7F8F24CC895C1FA2ACEA419E5"/>
          </w:placeholder>
        </w:sdtPr>
        <w:sdtContent>
          <w:r w:rsidRPr="00D604B1">
            <w:rPr>
              <w:szCs w:val="24"/>
            </w:rPr>
            <w:t>4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997BAD" w:rsidRPr="00D604B1" w14:paraId="66A339F4" w14:textId="77777777" w:rsidTr="007373E9">
        <w:tc>
          <w:tcPr>
            <w:tcW w:w="2361" w:type="dxa"/>
          </w:tcPr>
          <w:p w14:paraId="160C47A6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673925009"/>
            <w:placeholder>
              <w:docPart w:val="6B85F34FF027402F8401D3D1B8B57DFA"/>
            </w:placeholder>
          </w:sdtPr>
          <w:sdtContent>
            <w:tc>
              <w:tcPr>
                <w:tcW w:w="6994" w:type="dxa"/>
              </w:tcPr>
              <w:p w14:paraId="70256BBE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997BAD" w:rsidRPr="00D604B1" w14:paraId="1DF11CB5" w14:textId="77777777" w:rsidTr="007373E9">
        <w:tc>
          <w:tcPr>
            <w:tcW w:w="2361" w:type="dxa"/>
          </w:tcPr>
          <w:p w14:paraId="1EF32F11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913160327"/>
            <w:placeholder>
              <w:docPart w:val="15E3F60560B8422C93A05F80BF13D039"/>
            </w:placeholder>
          </w:sdtPr>
          <w:sdtContent>
            <w:tc>
              <w:tcPr>
                <w:tcW w:w="6994" w:type="dxa"/>
              </w:tcPr>
              <w:p w14:paraId="72616874" w14:textId="29F2F4D9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Игра. </w:t>
                </w:r>
                <w:r w:rsidR="002C575C" w:rsidRPr="00D604B1">
                  <w:rPr>
                    <w:szCs w:val="24"/>
                  </w:rPr>
                  <w:t>Кнопка «Перезапустить игру»</w:t>
                </w:r>
              </w:p>
            </w:tc>
          </w:sdtContent>
        </w:sdt>
      </w:tr>
      <w:tr w:rsidR="00997BAD" w:rsidRPr="00D604B1" w14:paraId="7185344E" w14:textId="77777777" w:rsidTr="007373E9">
        <w:tc>
          <w:tcPr>
            <w:tcW w:w="2361" w:type="dxa"/>
          </w:tcPr>
          <w:p w14:paraId="45E71B41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255393485"/>
            <w:placeholder>
              <w:docPart w:val="52D2FF4BB7984BF2A5DAB8B2A877D136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4" w:type="dxa"/>
              </w:tcPr>
              <w:p w14:paraId="4E0D5BBD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997BAD" w:rsidRPr="00D604B1" w14:paraId="722B1160" w14:textId="77777777" w:rsidTr="007373E9">
        <w:tc>
          <w:tcPr>
            <w:tcW w:w="2361" w:type="dxa"/>
          </w:tcPr>
          <w:p w14:paraId="1E347B97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783263460"/>
            <w:placeholder>
              <w:docPart w:val="02FC1862B0334C8EAFEE368BE1F16820"/>
            </w:placeholder>
          </w:sdtPr>
          <w:sdtContent>
            <w:tc>
              <w:tcPr>
                <w:tcW w:w="6994" w:type="dxa"/>
              </w:tcPr>
              <w:p w14:paraId="5E760F05" w14:textId="3B265E1C" w:rsidR="00997BAD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«Перезапустить игру» ничего не делает</w:t>
                </w:r>
              </w:p>
            </w:tc>
          </w:sdtContent>
        </w:sdt>
      </w:tr>
      <w:tr w:rsidR="00997BAD" w:rsidRPr="00D604B1" w14:paraId="512A579A" w14:textId="77777777" w:rsidTr="007373E9">
        <w:tc>
          <w:tcPr>
            <w:tcW w:w="2361" w:type="dxa"/>
          </w:tcPr>
          <w:p w14:paraId="7946728D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397366700"/>
            <w:placeholder>
              <w:docPart w:val="F695BDD7166948EDAE98E299600E0DEF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4" w:type="dxa"/>
              </w:tcPr>
              <w:p w14:paraId="1EA593F8" w14:textId="71CE105A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Major</w:t>
                </w:r>
              </w:p>
            </w:tc>
          </w:sdtContent>
        </w:sdt>
      </w:tr>
      <w:tr w:rsidR="00997BAD" w:rsidRPr="00D604B1" w14:paraId="13A035F5" w14:textId="77777777" w:rsidTr="007373E9">
        <w:tc>
          <w:tcPr>
            <w:tcW w:w="2361" w:type="dxa"/>
          </w:tcPr>
          <w:p w14:paraId="606F85DC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363360993"/>
            <w:placeholder>
              <w:docPart w:val="5480CB5589D64BADB8408A17769AB2EA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4" w:type="dxa"/>
              </w:tcPr>
              <w:p w14:paraId="316F3DBC" w14:textId="4B1C4FFB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Medium</w:t>
                </w:r>
              </w:p>
            </w:tc>
          </w:sdtContent>
        </w:sdt>
      </w:tr>
      <w:tr w:rsidR="00997BAD" w:rsidRPr="00D604B1" w14:paraId="071B01BD" w14:textId="77777777" w:rsidTr="007373E9">
        <w:tc>
          <w:tcPr>
            <w:tcW w:w="2361" w:type="dxa"/>
          </w:tcPr>
          <w:p w14:paraId="0442B79F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549538968"/>
            <w:placeholder>
              <w:docPart w:val="BE3145E240A24C119E0B7C95B1DC3074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4" w:type="dxa"/>
              </w:tcPr>
              <w:p w14:paraId="0E8B0A68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997BAD" w:rsidRPr="00D604B1" w14:paraId="5E5360B8" w14:textId="77777777" w:rsidTr="007373E9">
        <w:tc>
          <w:tcPr>
            <w:tcW w:w="2361" w:type="dxa"/>
          </w:tcPr>
          <w:p w14:paraId="321E6DDA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82860850"/>
            <w:placeholder>
              <w:docPart w:val="C2F39832C5C34A298C7C4E5BF3083123"/>
            </w:placeholder>
          </w:sdtPr>
          <w:sdtContent>
            <w:tc>
              <w:tcPr>
                <w:tcW w:w="6994" w:type="dxa"/>
              </w:tcPr>
              <w:p w14:paraId="546914E4" w14:textId="77777777" w:rsidR="00997BAD" w:rsidRPr="00D604B1" w:rsidRDefault="00997BAD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997BAD" w:rsidRPr="00D604B1" w14:paraId="4A34D007" w14:textId="77777777" w:rsidTr="007373E9">
        <w:tc>
          <w:tcPr>
            <w:tcW w:w="2361" w:type="dxa"/>
          </w:tcPr>
          <w:p w14:paraId="3FB25048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6994" w:type="dxa"/>
          </w:tcPr>
          <w:p w14:paraId="36BEA10A" w14:textId="77777777" w:rsidR="00997BAD" w:rsidRPr="00D604B1" w:rsidRDefault="00997BAD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997BAD" w:rsidRPr="00D604B1" w14:paraId="66DC0286" w14:textId="77777777" w:rsidTr="007373E9">
        <w:tc>
          <w:tcPr>
            <w:tcW w:w="2361" w:type="dxa"/>
          </w:tcPr>
          <w:p w14:paraId="671D7CC0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1144773924"/>
            <w:placeholder>
              <w:docPart w:val="9492F14F873E4C29A432DB6699007839"/>
            </w:placeholder>
          </w:sdtPr>
          <w:sdtContent>
            <w:tc>
              <w:tcPr>
                <w:tcW w:w="6994" w:type="dxa"/>
              </w:tcPr>
              <w:p w14:paraId="7147B447" w14:textId="77777777" w:rsidR="00997BAD" w:rsidRPr="00D604B1" w:rsidRDefault="00997BAD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997BAD" w:rsidRPr="00D604B1" w14:paraId="35AF9090" w14:textId="77777777" w:rsidTr="007373E9">
        <w:tc>
          <w:tcPr>
            <w:tcW w:w="2361" w:type="dxa"/>
          </w:tcPr>
          <w:p w14:paraId="2159BCE7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98748647"/>
            <w:placeholder>
              <w:docPart w:val="FE1DB068AFE84D26B360575617C9B2C7"/>
            </w:placeholder>
          </w:sdtPr>
          <w:sdtContent>
            <w:tc>
              <w:tcPr>
                <w:tcW w:w="6994" w:type="dxa"/>
              </w:tcPr>
              <w:p w14:paraId="0AB0A4D1" w14:textId="6432CF4A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кнопку «Играть!»</w:t>
                </w:r>
                <w:r w:rsidRPr="00D604B1">
                  <w:rPr>
                    <w:szCs w:val="24"/>
                  </w:rPr>
                  <w:br/>
                </w:r>
                <w:proofErr w:type="gramStart"/>
                <w:r w:rsidRPr="00D604B1">
                  <w:rPr>
                    <w:szCs w:val="24"/>
                  </w:rPr>
                  <w:t>3.</w:t>
                </w:r>
                <w:r w:rsidRPr="00D604B1">
                  <w:rPr>
                    <w:szCs w:val="24"/>
                  </w:rPr>
                  <w:t>Нажать</w:t>
                </w:r>
                <w:proofErr w:type="gramEnd"/>
                <w:r w:rsidRPr="00D604B1">
                  <w:rPr>
                    <w:szCs w:val="24"/>
                  </w:rPr>
                  <w:t xml:space="preserve"> кнопку «</w:t>
                </w:r>
                <w:r w:rsidRPr="00D604B1">
                  <w:rPr>
                    <w:szCs w:val="24"/>
                  </w:rPr>
                  <w:t>Перезагрузить игру</w:t>
                </w:r>
                <w:r w:rsidRPr="00D604B1">
                  <w:rPr>
                    <w:szCs w:val="24"/>
                  </w:rPr>
                  <w:t>»</w:t>
                </w:r>
                <w:r w:rsidRPr="00D604B1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997BAD" w:rsidRPr="00D604B1" w14:paraId="512BBAAF" w14:textId="77777777" w:rsidTr="007373E9">
        <w:tc>
          <w:tcPr>
            <w:tcW w:w="2361" w:type="dxa"/>
          </w:tcPr>
          <w:p w14:paraId="2B49A55A" w14:textId="77777777" w:rsidR="00997BAD" w:rsidRPr="00D604B1" w:rsidRDefault="00997BAD" w:rsidP="00997BAD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792713738"/>
            <w:placeholder>
              <w:docPart w:val="3BA707ABF58A44EA9DA8C5C341D0AF58"/>
            </w:placeholder>
          </w:sdtPr>
          <w:sdtContent>
            <w:tc>
              <w:tcPr>
                <w:tcW w:w="6994" w:type="dxa"/>
              </w:tcPr>
              <w:p w14:paraId="43593AA6" w14:textId="375956F8" w:rsidR="00997BAD" w:rsidRPr="00D604B1" w:rsidRDefault="00997BAD" w:rsidP="00997BAD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</w:t>
                </w:r>
                <w:r w:rsidR="002C575C" w:rsidRPr="00D604B1">
                  <w:rPr>
                    <w:szCs w:val="24"/>
                  </w:rPr>
                  <w:t>а</w:t>
                </w:r>
                <w:r w:rsidRPr="00D604B1">
                  <w:rPr>
                    <w:szCs w:val="24"/>
                  </w:rPr>
                  <w:t xml:space="preserve"> нич</w:t>
                </w:r>
                <w:r w:rsidR="002C575C" w:rsidRPr="00D604B1">
                  <w:rPr>
                    <w:szCs w:val="24"/>
                  </w:rPr>
                  <w:t>е</w:t>
                </w:r>
                <w:r w:rsidRPr="00D604B1">
                  <w:rPr>
                    <w:szCs w:val="24"/>
                  </w:rPr>
                  <w:t xml:space="preserve">го не </w:t>
                </w:r>
                <w:r w:rsidR="002C575C" w:rsidRPr="00D604B1">
                  <w:rPr>
                    <w:szCs w:val="24"/>
                  </w:rPr>
                  <w:t>делает</w:t>
                </w:r>
              </w:p>
            </w:tc>
          </w:sdtContent>
        </w:sdt>
      </w:tr>
      <w:tr w:rsidR="00997BAD" w:rsidRPr="00D604B1" w14:paraId="218F2115" w14:textId="77777777" w:rsidTr="007373E9">
        <w:tc>
          <w:tcPr>
            <w:tcW w:w="2361" w:type="dxa"/>
          </w:tcPr>
          <w:p w14:paraId="15A5B740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229854928"/>
            <w:placeholder>
              <w:docPart w:val="4734513987F04D53B944D78FD22A9268"/>
            </w:placeholder>
          </w:sdtPr>
          <w:sdtContent>
            <w:tc>
              <w:tcPr>
                <w:tcW w:w="6994" w:type="dxa"/>
              </w:tcPr>
              <w:p w14:paraId="1173C667" w14:textId="69563D58" w:rsidR="00997BAD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перезапускает игру</w:t>
                </w:r>
              </w:p>
            </w:tc>
          </w:sdtContent>
        </w:sdt>
      </w:tr>
      <w:tr w:rsidR="00997BAD" w:rsidRPr="00D604B1" w14:paraId="344E23DF" w14:textId="77777777" w:rsidTr="007373E9">
        <w:tc>
          <w:tcPr>
            <w:tcW w:w="2361" w:type="dxa"/>
          </w:tcPr>
          <w:p w14:paraId="0AF4D6EF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737090605"/>
            <w:placeholder>
              <w:docPart w:val="485E46B76B2F4E54AF4F288E470F6F24"/>
            </w:placeholder>
          </w:sdtPr>
          <w:sdtContent>
            <w:tc>
              <w:tcPr>
                <w:tcW w:w="6994" w:type="dxa"/>
              </w:tcPr>
              <w:p w14:paraId="6DE63A0E" w14:textId="72A1A0F8" w:rsidR="00997BAD" w:rsidRPr="00D604B1" w:rsidRDefault="00997BAD" w:rsidP="007373E9">
                <w:pPr>
                  <w:rPr>
                    <w:szCs w:val="24"/>
                    <w:lang w:val="en-US"/>
                  </w:rPr>
                </w:pPr>
                <w:r w:rsidRPr="00D604B1">
                  <w:rPr>
                    <w:szCs w:val="24"/>
                    <w:lang w:val="en-US"/>
                  </w:rPr>
                  <w:t>&lt;button onclick=""&gt;&lt;b&gt;</w:t>
                </w:r>
                <w:r w:rsidRPr="00D604B1">
                  <w:rPr>
                    <w:szCs w:val="24"/>
                  </w:rPr>
                  <w:t>Перезагрузить</w:t>
                </w:r>
                <w:r w:rsidRPr="00D604B1">
                  <w:rPr>
                    <w:szCs w:val="24"/>
                    <w:lang w:val="en-US"/>
                  </w:rPr>
                  <w:t xml:space="preserve"> </w:t>
                </w:r>
                <w:r w:rsidRPr="00D604B1">
                  <w:rPr>
                    <w:szCs w:val="24"/>
                  </w:rPr>
                  <w:t>игру</w:t>
                </w:r>
                <w:r w:rsidRPr="00D604B1">
                  <w:rPr>
                    <w:szCs w:val="24"/>
                    <w:lang w:val="en-US"/>
                  </w:rPr>
                  <w:t>&lt;/b&gt;&lt;/button&gt;</w:t>
                </w:r>
              </w:p>
            </w:tc>
          </w:sdtContent>
        </w:sdt>
      </w:tr>
    </w:tbl>
    <w:p w14:paraId="2FAF05A3" w14:textId="77777777" w:rsidR="007D3034" w:rsidRPr="00D604B1" w:rsidRDefault="007D3034" w:rsidP="00997BAD">
      <w:pPr>
        <w:jc w:val="center"/>
        <w:rPr>
          <w:szCs w:val="24"/>
          <w:lang w:val="en-US"/>
        </w:rPr>
      </w:pPr>
    </w:p>
    <w:p w14:paraId="7F42F37F" w14:textId="60774F45" w:rsidR="00997BAD" w:rsidRPr="00D604B1" w:rsidRDefault="00997BAD" w:rsidP="00997BAD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1338811184"/>
          <w:placeholder>
            <w:docPart w:val="1C67B61EACA04F2BBB3D3FF275D806C9"/>
          </w:placeholder>
        </w:sdtPr>
        <w:sdtContent>
          <w:r w:rsidR="007D3034" w:rsidRPr="00D604B1">
            <w:rPr>
              <w:szCs w:val="24"/>
            </w:rPr>
            <w:t>5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997BAD" w:rsidRPr="00D604B1" w14:paraId="5B71FEC2" w14:textId="77777777" w:rsidTr="007373E9">
        <w:tc>
          <w:tcPr>
            <w:tcW w:w="2361" w:type="dxa"/>
          </w:tcPr>
          <w:p w14:paraId="4684399C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1203866432"/>
            <w:placeholder>
              <w:docPart w:val="8302D9F09DBA4A1C8D44217DDAE50071"/>
            </w:placeholder>
          </w:sdtPr>
          <w:sdtContent>
            <w:tc>
              <w:tcPr>
                <w:tcW w:w="6994" w:type="dxa"/>
              </w:tcPr>
              <w:p w14:paraId="59A2F3DB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997BAD" w:rsidRPr="00D604B1" w14:paraId="5708590C" w14:textId="77777777" w:rsidTr="007373E9">
        <w:tc>
          <w:tcPr>
            <w:tcW w:w="2361" w:type="dxa"/>
          </w:tcPr>
          <w:p w14:paraId="3F474F63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59849971"/>
            <w:placeholder>
              <w:docPart w:val="584AD57B030D468987B701569D89B337"/>
            </w:placeholder>
          </w:sdtPr>
          <w:sdtContent>
            <w:tc>
              <w:tcPr>
                <w:tcW w:w="6994" w:type="dxa"/>
              </w:tcPr>
              <w:p w14:paraId="2DBD6CEC" w14:textId="1BF1F9D3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Игра. </w:t>
                </w:r>
                <w:r w:rsidR="005B6923" w:rsidRPr="00D604B1">
                  <w:rPr>
                    <w:szCs w:val="24"/>
                  </w:rPr>
                  <w:t>Код элементов управления</w:t>
                </w:r>
              </w:p>
            </w:tc>
          </w:sdtContent>
        </w:sdt>
      </w:tr>
      <w:tr w:rsidR="00997BAD" w:rsidRPr="00D604B1" w14:paraId="3A446DC4" w14:textId="77777777" w:rsidTr="007373E9">
        <w:tc>
          <w:tcPr>
            <w:tcW w:w="2361" w:type="dxa"/>
          </w:tcPr>
          <w:p w14:paraId="764D0DDA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760797830"/>
            <w:placeholder>
              <w:docPart w:val="BECF9162024F4EF9B72815BF77FFD22A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4" w:type="dxa"/>
              </w:tcPr>
              <w:p w14:paraId="05196500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997BAD" w:rsidRPr="00D604B1" w14:paraId="09875B34" w14:textId="77777777" w:rsidTr="007373E9">
        <w:tc>
          <w:tcPr>
            <w:tcW w:w="2361" w:type="dxa"/>
          </w:tcPr>
          <w:p w14:paraId="6E33DDF4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tc>
          <w:tcPr>
            <w:tcW w:w="6994" w:type="dxa"/>
          </w:tcPr>
          <w:p w14:paraId="56D6CD1B" w14:textId="33C8256F" w:rsidR="00997BAD" w:rsidRPr="00D604B1" w:rsidRDefault="005B6923" w:rsidP="007373E9">
            <w:pPr>
              <w:rPr>
                <w:szCs w:val="24"/>
              </w:rPr>
            </w:pPr>
            <w:r w:rsidRPr="00D604B1">
              <w:rPr>
                <w:szCs w:val="24"/>
              </w:rPr>
              <w:t>Отсутствие функций для слайда вправо</w:t>
            </w:r>
          </w:p>
        </w:tc>
      </w:tr>
      <w:tr w:rsidR="00997BAD" w:rsidRPr="00D604B1" w14:paraId="7ADF5B83" w14:textId="77777777" w:rsidTr="007373E9">
        <w:tc>
          <w:tcPr>
            <w:tcW w:w="2361" w:type="dxa"/>
          </w:tcPr>
          <w:p w14:paraId="28C29DED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034466847"/>
            <w:placeholder>
              <w:docPart w:val="5F4F3B3B92004939B8B26F0D546A91F7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4" w:type="dxa"/>
              </w:tcPr>
              <w:p w14:paraId="4D31643D" w14:textId="1ABFF134" w:rsidR="00997BAD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Critical</w:t>
                </w:r>
              </w:p>
            </w:tc>
          </w:sdtContent>
        </w:sdt>
      </w:tr>
      <w:tr w:rsidR="00997BAD" w:rsidRPr="00D604B1" w14:paraId="6D787F38" w14:textId="77777777" w:rsidTr="007373E9">
        <w:tc>
          <w:tcPr>
            <w:tcW w:w="2361" w:type="dxa"/>
          </w:tcPr>
          <w:p w14:paraId="65C6AB3F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864487148"/>
            <w:placeholder>
              <w:docPart w:val="8B20319951D14A468871253F5E7F5235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4" w:type="dxa"/>
              </w:tcPr>
              <w:p w14:paraId="11A47711" w14:textId="00101044" w:rsidR="00997BAD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High</w:t>
                </w:r>
              </w:p>
            </w:tc>
          </w:sdtContent>
        </w:sdt>
      </w:tr>
      <w:tr w:rsidR="00997BAD" w:rsidRPr="00D604B1" w14:paraId="4E31151A" w14:textId="77777777" w:rsidTr="007373E9">
        <w:tc>
          <w:tcPr>
            <w:tcW w:w="2361" w:type="dxa"/>
          </w:tcPr>
          <w:p w14:paraId="42B58273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888107143"/>
            <w:placeholder>
              <w:docPart w:val="3117AF2B764D4CC0BEFE1D86F344CDD2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4" w:type="dxa"/>
              </w:tcPr>
              <w:p w14:paraId="485A6066" w14:textId="77777777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997BAD" w:rsidRPr="00D604B1" w14:paraId="67945358" w14:textId="77777777" w:rsidTr="007373E9">
        <w:tc>
          <w:tcPr>
            <w:tcW w:w="2361" w:type="dxa"/>
          </w:tcPr>
          <w:p w14:paraId="4C035D70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02371264"/>
            <w:placeholder>
              <w:docPart w:val="55126C69F1F54C3C942E4E332395BBBF"/>
            </w:placeholder>
          </w:sdtPr>
          <w:sdtContent>
            <w:tc>
              <w:tcPr>
                <w:tcW w:w="6994" w:type="dxa"/>
              </w:tcPr>
              <w:p w14:paraId="3824671B" w14:textId="77777777" w:rsidR="00997BAD" w:rsidRPr="00D604B1" w:rsidRDefault="00997BAD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997BAD" w:rsidRPr="00D604B1" w14:paraId="72A1C624" w14:textId="77777777" w:rsidTr="007373E9">
        <w:tc>
          <w:tcPr>
            <w:tcW w:w="2361" w:type="dxa"/>
          </w:tcPr>
          <w:p w14:paraId="404E3D52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6994" w:type="dxa"/>
          </w:tcPr>
          <w:p w14:paraId="14935147" w14:textId="77777777" w:rsidR="00997BAD" w:rsidRPr="00D604B1" w:rsidRDefault="00997BAD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997BAD" w:rsidRPr="00D604B1" w14:paraId="4801ADE3" w14:textId="77777777" w:rsidTr="007373E9">
        <w:tc>
          <w:tcPr>
            <w:tcW w:w="2361" w:type="dxa"/>
          </w:tcPr>
          <w:p w14:paraId="433B3981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1306595856"/>
            <w:placeholder>
              <w:docPart w:val="97DA30DCA0D940B494C7219E7845091E"/>
            </w:placeholder>
          </w:sdtPr>
          <w:sdtContent>
            <w:tc>
              <w:tcPr>
                <w:tcW w:w="6994" w:type="dxa"/>
              </w:tcPr>
              <w:p w14:paraId="5219EF64" w14:textId="77777777" w:rsidR="00997BAD" w:rsidRPr="00D604B1" w:rsidRDefault="00997BAD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997BAD" w:rsidRPr="00D604B1" w14:paraId="4C97DE37" w14:textId="77777777" w:rsidTr="007373E9">
        <w:tc>
          <w:tcPr>
            <w:tcW w:w="2361" w:type="dxa"/>
          </w:tcPr>
          <w:p w14:paraId="0378C026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873892487"/>
            <w:placeholder>
              <w:docPart w:val="E46EF528054B48ECBBB317193EED1D82"/>
            </w:placeholder>
          </w:sdtPr>
          <w:sdtContent>
            <w:tc>
              <w:tcPr>
                <w:tcW w:w="6994" w:type="dxa"/>
              </w:tcPr>
              <w:p w14:paraId="4A702DBF" w14:textId="4D06070F" w:rsidR="00997BAD" w:rsidRPr="00D604B1" w:rsidRDefault="00997BAD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кнопку «Играть!»</w:t>
                </w:r>
                <w:r w:rsidRPr="00D604B1">
                  <w:rPr>
                    <w:szCs w:val="24"/>
                  </w:rPr>
                  <w:br/>
                </w:r>
                <w:proofErr w:type="gramStart"/>
                <w:r w:rsidRPr="00D604B1">
                  <w:rPr>
                    <w:szCs w:val="24"/>
                  </w:rPr>
                  <w:t>3.</w:t>
                </w:r>
                <w:r w:rsidRPr="00D604B1">
                  <w:rPr>
                    <w:szCs w:val="24"/>
                  </w:rPr>
                  <w:t>Нажать</w:t>
                </w:r>
                <w:proofErr w:type="gramEnd"/>
                <w:r w:rsidRPr="00D604B1">
                  <w:rPr>
                    <w:szCs w:val="24"/>
                  </w:rPr>
                  <w:t xml:space="preserve"> </w:t>
                </w:r>
                <w:r w:rsidR="005B6923" w:rsidRPr="00D604B1">
                  <w:rPr>
                    <w:szCs w:val="24"/>
                  </w:rPr>
                  <w:t>правой клавишей мыши по странице</w:t>
                </w:r>
                <w:r w:rsidR="005B6923" w:rsidRPr="00D604B1">
                  <w:rPr>
                    <w:szCs w:val="24"/>
                  </w:rPr>
                  <w:br/>
                  <w:t>4.Нажать «Посмотреть код»</w:t>
                </w:r>
                <w:r w:rsidR="005B6923" w:rsidRPr="00D604B1">
                  <w:rPr>
                    <w:szCs w:val="24"/>
                  </w:rPr>
                  <w:br/>
                  <w:t xml:space="preserve">5.Пролистать до функций </w:t>
                </w:r>
                <w:proofErr w:type="spellStart"/>
                <w:r w:rsidR="005B6923" w:rsidRPr="00D604B1">
                  <w:rPr>
                    <w:szCs w:val="24"/>
                    <w:lang w:val="en-US"/>
                  </w:rPr>
                  <w:t>slideLeft</w:t>
                </w:r>
                <w:proofErr w:type="spellEnd"/>
                <w:r w:rsidR="005B6923" w:rsidRPr="00D604B1">
                  <w:rPr>
                    <w:szCs w:val="24"/>
                  </w:rPr>
                  <w:t xml:space="preserve">(), </w:t>
                </w:r>
                <w:proofErr w:type="spellStart"/>
                <w:r w:rsidR="005B6923" w:rsidRPr="00D604B1">
                  <w:rPr>
                    <w:szCs w:val="24"/>
                    <w:lang w:val="en-US"/>
                  </w:rPr>
                  <w:t>slideUp</w:t>
                </w:r>
                <w:proofErr w:type="spellEnd"/>
                <w:r w:rsidR="005B6923" w:rsidRPr="00D604B1">
                  <w:rPr>
                    <w:szCs w:val="24"/>
                  </w:rPr>
                  <w:t xml:space="preserve">(), </w:t>
                </w:r>
                <w:proofErr w:type="spellStart"/>
                <w:r w:rsidR="005B6923" w:rsidRPr="00D604B1">
                  <w:rPr>
                    <w:szCs w:val="24"/>
                    <w:lang w:val="en-US"/>
                  </w:rPr>
                  <w:t>slideDown</w:t>
                </w:r>
                <w:proofErr w:type="spellEnd"/>
                <w:r w:rsidR="005B6923" w:rsidRPr="00D604B1">
                  <w:rPr>
                    <w:szCs w:val="24"/>
                  </w:rPr>
                  <w:t xml:space="preserve">() </w:t>
                </w:r>
              </w:p>
            </w:tc>
          </w:sdtContent>
        </w:sdt>
      </w:tr>
      <w:tr w:rsidR="00997BAD" w:rsidRPr="00D604B1" w14:paraId="7EE1C73F" w14:textId="77777777" w:rsidTr="007373E9">
        <w:tc>
          <w:tcPr>
            <w:tcW w:w="2361" w:type="dxa"/>
          </w:tcPr>
          <w:p w14:paraId="7934B80C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908924576"/>
            <w:placeholder>
              <w:docPart w:val="6B4A61A77E34437D858A54F25E8C40E5"/>
            </w:placeholder>
          </w:sdtPr>
          <w:sdtContent>
            <w:tc>
              <w:tcPr>
                <w:tcW w:w="6994" w:type="dxa"/>
              </w:tcPr>
              <w:p w14:paraId="76859CEA" w14:textId="0A125FD7" w:rsidR="00997BAD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Отсутствует функция обработки нажатия на стрелку вправо</w:t>
                </w:r>
              </w:p>
            </w:tc>
          </w:sdtContent>
        </w:sdt>
      </w:tr>
      <w:tr w:rsidR="00997BAD" w:rsidRPr="00D604B1" w14:paraId="50256296" w14:textId="77777777" w:rsidTr="007373E9">
        <w:tc>
          <w:tcPr>
            <w:tcW w:w="2361" w:type="dxa"/>
          </w:tcPr>
          <w:p w14:paraId="36A5C109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lastRenderedPageBreak/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870256833"/>
            <w:placeholder>
              <w:docPart w:val="D87EA080113E40BE87DB53B1450043B4"/>
            </w:placeholder>
          </w:sdtPr>
          <w:sdtContent>
            <w:tc>
              <w:tcPr>
                <w:tcW w:w="6994" w:type="dxa"/>
              </w:tcPr>
              <w:p w14:paraId="0FEB4792" w14:textId="60CC9346" w:rsidR="00997BAD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Все элементы управления реализованы</w:t>
                </w:r>
              </w:p>
            </w:tc>
          </w:sdtContent>
        </w:sdt>
      </w:tr>
      <w:tr w:rsidR="00997BAD" w:rsidRPr="00D604B1" w14:paraId="0A8C117F" w14:textId="77777777" w:rsidTr="007373E9">
        <w:tc>
          <w:tcPr>
            <w:tcW w:w="2361" w:type="dxa"/>
          </w:tcPr>
          <w:p w14:paraId="4543F753" w14:textId="77777777" w:rsidR="00997BAD" w:rsidRPr="00D604B1" w:rsidRDefault="00997BAD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760284770"/>
            <w:placeholder>
              <w:docPart w:val="915E15815C8948E5AE1A9EF1FEDE8CCC"/>
            </w:placeholder>
          </w:sdtPr>
          <w:sdtContent>
            <w:tc>
              <w:tcPr>
                <w:tcW w:w="6994" w:type="dxa"/>
              </w:tcPr>
              <w:p w14:paraId="5B73F508" w14:textId="21A79776" w:rsidR="00997BAD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-</w:t>
                </w:r>
              </w:p>
            </w:tc>
          </w:sdtContent>
        </w:sdt>
      </w:tr>
    </w:tbl>
    <w:p w14:paraId="78EFF067" w14:textId="758B4517" w:rsidR="00997BAD" w:rsidRPr="00D604B1" w:rsidRDefault="00997BAD">
      <w:pPr>
        <w:rPr>
          <w:szCs w:val="24"/>
        </w:rPr>
      </w:pPr>
    </w:p>
    <w:p w14:paraId="2577E73D" w14:textId="27B64D37" w:rsidR="005B6923" w:rsidRPr="00D604B1" w:rsidRDefault="005B6923" w:rsidP="005B6923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-324824224"/>
          <w:placeholder>
            <w:docPart w:val="8C6B969950394D39A7D8827DA55F2FF3"/>
          </w:placeholder>
        </w:sdtPr>
        <w:sdtContent>
          <w:r w:rsidR="007D3034" w:rsidRPr="00D604B1">
            <w:rPr>
              <w:szCs w:val="24"/>
            </w:rPr>
            <w:t>6</w:t>
          </w:r>
        </w:sdtContent>
      </w:sdt>
    </w:p>
    <w:tbl>
      <w:tblPr>
        <w:tblStyle w:val="a6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7238"/>
      </w:tblGrid>
      <w:tr w:rsidR="005B6923" w:rsidRPr="00D604B1" w14:paraId="24232B59" w14:textId="77777777" w:rsidTr="007D3034">
        <w:trPr>
          <w:trHeight w:val="280"/>
        </w:trPr>
        <w:tc>
          <w:tcPr>
            <w:tcW w:w="2128" w:type="dxa"/>
          </w:tcPr>
          <w:p w14:paraId="03EECDF4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544985083"/>
            <w:placeholder>
              <w:docPart w:val="B97F11FB77D14231B19D680B84B1D732"/>
            </w:placeholder>
          </w:sdtPr>
          <w:sdtContent>
            <w:tc>
              <w:tcPr>
                <w:tcW w:w="7238" w:type="dxa"/>
              </w:tcPr>
              <w:p w14:paraId="7B5FC55B" w14:textId="77777777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5B6923" w:rsidRPr="00D604B1" w14:paraId="3A7150EE" w14:textId="77777777" w:rsidTr="007D3034">
        <w:trPr>
          <w:trHeight w:val="280"/>
        </w:trPr>
        <w:tc>
          <w:tcPr>
            <w:tcW w:w="2128" w:type="dxa"/>
          </w:tcPr>
          <w:p w14:paraId="7442AF66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052257042"/>
            <w:placeholder>
              <w:docPart w:val="FB503043849941CC85E323BC24B40546"/>
            </w:placeholder>
          </w:sdtPr>
          <w:sdtContent>
            <w:tc>
              <w:tcPr>
                <w:tcW w:w="7238" w:type="dxa"/>
              </w:tcPr>
              <w:p w14:paraId="3D4FD37E" w14:textId="42795610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Игра. </w:t>
                </w:r>
                <w:proofErr w:type="spellStart"/>
                <w:r w:rsidRPr="00D604B1">
                  <w:rPr>
                    <w:szCs w:val="24"/>
                  </w:rPr>
                  <w:t>Тайл</w:t>
                </w:r>
                <w:proofErr w:type="spellEnd"/>
              </w:p>
            </w:tc>
          </w:sdtContent>
        </w:sdt>
      </w:tr>
      <w:tr w:rsidR="005B6923" w:rsidRPr="00D604B1" w14:paraId="287BE0D1" w14:textId="77777777" w:rsidTr="007D3034">
        <w:trPr>
          <w:trHeight w:val="280"/>
        </w:trPr>
        <w:tc>
          <w:tcPr>
            <w:tcW w:w="2128" w:type="dxa"/>
          </w:tcPr>
          <w:p w14:paraId="283A913B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763507929"/>
            <w:placeholder>
              <w:docPart w:val="80570A09E1874888BC98066C9658DA28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7238" w:type="dxa"/>
              </w:tcPr>
              <w:p w14:paraId="69E244F2" w14:textId="77777777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5B6923" w:rsidRPr="00D604B1" w14:paraId="61751520" w14:textId="77777777" w:rsidTr="007D3034">
        <w:trPr>
          <w:trHeight w:val="280"/>
        </w:trPr>
        <w:tc>
          <w:tcPr>
            <w:tcW w:w="2128" w:type="dxa"/>
          </w:tcPr>
          <w:p w14:paraId="336C70CB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tc>
          <w:tcPr>
            <w:tcW w:w="7238" w:type="dxa"/>
          </w:tcPr>
          <w:p w14:paraId="622FDE6E" w14:textId="4725942E" w:rsidR="005B6923" w:rsidRPr="00D604B1" w:rsidRDefault="007D3034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Тайл</w:t>
            </w:r>
            <w:proofErr w:type="spellEnd"/>
            <w:r w:rsidRPr="00D604B1">
              <w:rPr>
                <w:szCs w:val="24"/>
              </w:rPr>
              <w:t xml:space="preserve"> (0;0) игнорируется при слайде</w:t>
            </w:r>
          </w:p>
        </w:tc>
      </w:tr>
      <w:tr w:rsidR="005B6923" w:rsidRPr="00D604B1" w14:paraId="22E73324" w14:textId="77777777" w:rsidTr="007D3034">
        <w:trPr>
          <w:trHeight w:val="280"/>
        </w:trPr>
        <w:tc>
          <w:tcPr>
            <w:tcW w:w="2128" w:type="dxa"/>
          </w:tcPr>
          <w:p w14:paraId="63B84D6E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389953199"/>
            <w:placeholder>
              <w:docPart w:val="250802DCAC4E4B09AE05FC0AD4A020B8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7238" w:type="dxa"/>
              </w:tcPr>
              <w:p w14:paraId="307F68E0" w14:textId="75A715F2" w:rsidR="005B6923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Major</w:t>
                </w:r>
              </w:p>
            </w:tc>
          </w:sdtContent>
        </w:sdt>
      </w:tr>
      <w:tr w:rsidR="005B6923" w:rsidRPr="00D604B1" w14:paraId="6BBCE378" w14:textId="77777777" w:rsidTr="007D3034">
        <w:trPr>
          <w:trHeight w:val="280"/>
        </w:trPr>
        <w:tc>
          <w:tcPr>
            <w:tcW w:w="2128" w:type="dxa"/>
          </w:tcPr>
          <w:p w14:paraId="1AA1B6C9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759573357"/>
            <w:placeholder>
              <w:docPart w:val="F0558963B80C43C3A3E77566650920CD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7238" w:type="dxa"/>
              </w:tcPr>
              <w:p w14:paraId="48EDF42B" w14:textId="77777777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Medium</w:t>
                </w:r>
              </w:p>
            </w:tc>
          </w:sdtContent>
        </w:sdt>
      </w:tr>
      <w:tr w:rsidR="005B6923" w:rsidRPr="00D604B1" w14:paraId="6287B834" w14:textId="77777777" w:rsidTr="007D3034">
        <w:trPr>
          <w:trHeight w:val="280"/>
        </w:trPr>
        <w:tc>
          <w:tcPr>
            <w:tcW w:w="2128" w:type="dxa"/>
          </w:tcPr>
          <w:p w14:paraId="486F683B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68247880"/>
            <w:placeholder>
              <w:docPart w:val="893ACD5A260B4DC193F2711E866A582A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7238" w:type="dxa"/>
              </w:tcPr>
              <w:p w14:paraId="74FE802A" w14:textId="77777777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5B6923" w:rsidRPr="00D604B1" w14:paraId="20FAB494" w14:textId="77777777" w:rsidTr="007D3034">
        <w:trPr>
          <w:trHeight w:val="280"/>
        </w:trPr>
        <w:tc>
          <w:tcPr>
            <w:tcW w:w="2128" w:type="dxa"/>
          </w:tcPr>
          <w:p w14:paraId="0BB280EE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274950794"/>
            <w:placeholder>
              <w:docPart w:val="4F005DCD86F74FF6A3BCA99BEBE72D27"/>
            </w:placeholder>
          </w:sdtPr>
          <w:sdtContent>
            <w:tc>
              <w:tcPr>
                <w:tcW w:w="7238" w:type="dxa"/>
              </w:tcPr>
              <w:p w14:paraId="5A08DC5D" w14:textId="77777777" w:rsidR="005B6923" w:rsidRPr="00D604B1" w:rsidRDefault="005B6923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5B6923" w:rsidRPr="00D604B1" w14:paraId="5DAB64E3" w14:textId="77777777" w:rsidTr="007D3034">
        <w:trPr>
          <w:trHeight w:val="280"/>
        </w:trPr>
        <w:tc>
          <w:tcPr>
            <w:tcW w:w="2128" w:type="dxa"/>
          </w:tcPr>
          <w:p w14:paraId="4CEE4E9B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7238" w:type="dxa"/>
          </w:tcPr>
          <w:p w14:paraId="6D4A7D07" w14:textId="77777777" w:rsidR="005B6923" w:rsidRPr="00D604B1" w:rsidRDefault="005B6923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5B6923" w:rsidRPr="00D604B1" w14:paraId="156B167E" w14:textId="77777777" w:rsidTr="007D3034">
        <w:trPr>
          <w:trHeight w:val="280"/>
        </w:trPr>
        <w:tc>
          <w:tcPr>
            <w:tcW w:w="2128" w:type="dxa"/>
          </w:tcPr>
          <w:p w14:paraId="134A2F4F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1102849530"/>
            <w:placeholder>
              <w:docPart w:val="DC239A40FCC846FA8CA7233AA7D0ED8D"/>
            </w:placeholder>
          </w:sdtPr>
          <w:sdtContent>
            <w:tc>
              <w:tcPr>
                <w:tcW w:w="7238" w:type="dxa"/>
              </w:tcPr>
              <w:p w14:paraId="2005B12F" w14:textId="77777777" w:rsidR="005B6923" w:rsidRPr="00D604B1" w:rsidRDefault="005B6923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5B6923" w:rsidRPr="00D604B1" w14:paraId="65075AF5" w14:textId="77777777" w:rsidTr="007D3034">
        <w:trPr>
          <w:trHeight w:val="1682"/>
        </w:trPr>
        <w:tc>
          <w:tcPr>
            <w:tcW w:w="2128" w:type="dxa"/>
          </w:tcPr>
          <w:p w14:paraId="484A9F03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92219918"/>
            <w:placeholder>
              <w:docPart w:val="616367AA89DF466999177464ED10BD64"/>
            </w:placeholder>
          </w:sdtPr>
          <w:sdtContent>
            <w:tc>
              <w:tcPr>
                <w:tcW w:w="7238" w:type="dxa"/>
              </w:tcPr>
              <w:p w14:paraId="69816369" w14:textId="79BEAA45" w:rsidR="007D3034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кнопку «Играть!»</w:t>
                </w:r>
                <w:r w:rsidRPr="00D604B1">
                  <w:rPr>
                    <w:szCs w:val="24"/>
                  </w:rPr>
                  <w:br/>
                </w:r>
                <w:proofErr w:type="gramStart"/>
                <w:r w:rsidRPr="00D604B1">
                  <w:rPr>
                    <w:szCs w:val="24"/>
                  </w:rPr>
                  <w:t>3.</w:t>
                </w:r>
                <w:r w:rsidR="007D3034" w:rsidRPr="00D604B1">
                  <w:rPr>
                    <w:szCs w:val="24"/>
                  </w:rPr>
                  <w:t>Нажимать</w:t>
                </w:r>
                <w:proofErr w:type="gramEnd"/>
                <w:r w:rsidR="007D3034" w:rsidRPr="00D604B1">
                  <w:rPr>
                    <w:szCs w:val="24"/>
                  </w:rPr>
                  <w:t xml:space="preserve"> клавиши «стрелка вправо» и «стрелка влево» поочерёдно</w:t>
                </w:r>
              </w:p>
              <w:p w14:paraId="71C31B9D" w14:textId="64B9C140" w:rsidR="005B6923" w:rsidRPr="00D604B1" w:rsidRDefault="005B6923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4.</w:t>
                </w:r>
                <w:r w:rsidR="007D3034" w:rsidRPr="00D604B1">
                  <w:rPr>
                    <w:szCs w:val="24"/>
                  </w:rPr>
                  <w:t xml:space="preserve">Обратить внимание на пустой </w:t>
                </w:r>
                <w:proofErr w:type="spellStart"/>
                <w:r w:rsidR="007D3034" w:rsidRPr="00D604B1">
                  <w:rPr>
                    <w:szCs w:val="24"/>
                  </w:rPr>
                  <w:t>тайл</w:t>
                </w:r>
                <w:proofErr w:type="spellEnd"/>
                <w:r w:rsidRPr="00D604B1">
                  <w:rPr>
                    <w:szCs w:val="24"/>
                  </w:rPr>
                  <w:br/>
                  <w:t>5.</w:t>
                </w:r>
                <w:r w:rsidR="007D3034" w:rsidRPr="00D604B1">
                  <w:rPr>
                    <w:szCs w:val="24"/>
                  </w:rPr>
                  <w:t>Попробовать его заполнить</w:t>
                </w:r>
                <w:r w:rsidRPr="00D604B1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5B6923" w:rsidRPr="00D604B1" w14:paraId="274D2359" w14:textId="77777777" w:rsidTr="007D3034">
        <w:trPr>
          <w:trHeight w:val="280"/>
        </w:trPr>
        <w:tc>
          <w:tcPr>
            <w:tcW w:w="2128" w:type="dxa"/>
          </w:tcPr>
          <w:p w14:paraId="66394BD5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476341206"/>
            <w:placeholder>
              <w:docPart w:val="EDD9EBB886A6491887D6029F25C884B9"/>
            </w:placeholder>
          </w:sdtPr>
          <w:sdtContent>
            <w:tc>
              <w:tcPr>
                <w:tcW w:w="7238" w:type="dxa"/>
              </w:tcPr>
              <w:p w14:paraId="3F1F1A9F" w14:textId="0CCA9914" w:rsidR="005B6923" w:rsidRPr="00D604B1" w:rsidRDefault="007D303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Тайл</w:t>
                </w:r>
                <w:proofErr w:type="spellEnd"/>
                <w:r w:rsidRPr="00D604B1">
                  <w:rPr>
                    <w:szCs w:val="24"/>
                  </w:rPr>
                  <w:t xml:space="preserve"> (0;0) игнорируется при слайде</w:t>
                </w:r>
              </w:p>
            </w:tc>
          </w:sdtContent>
        </w:sdt>
      </w:tr>
      <w:tr w:rsidR="005B6923" w:rsidRPr="00D604B1" w14:paraId="4434D3BF" w14:textId="77777777" w:rsidTr="007D3034">
        <w:trPr>
          <w:trHeight w:val="280"/>
        </w:trPr>
        <w:tc>
          <w:tcPr>
            <w:tcW w:w="2128" w:type="dxa"/>
          </w:tcPr>
          <w:p w14:paraId="5551E226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938608070"/>
            <w:placeholder>
              <w:docPart w:val="CCCC5749E7294D7DAF3D6033E275FECE"/>
            </w:placeholder>
          </w:sdtPr>
          <w:sdtContent>
            <w:tc>
              <w:tcPr>
                <w:tcW w:w="7238" w:type="dxa"/>
              </w:tcPr>
              <w:p w14:paraId="415DBD52" w14:textId="0670FB77" w:rsidR="005B6923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Все </w:t>
                </w:r>
                <w:proofErr w:type="spellStart"/>
                <w:r w:rsidRPr="00D604B1">
                  <w:rPr>
                    <w:szCs w:val="24"/>
                  </w:rPr>
                  <w:t>тайлы</w:t>
                </w:r>
                <w:proofErr w:type="spellEnd"/>
                <w:r w:rsidRPr="00D604B1">
                  <w:rPr>
                    <w:szCs w:val="24"/>
                  </w:rPr>
                  <w:t xml:space="preserve"> работают корректно</w:t>
                </w:r>
              </w:p>
            </w:tc>
          </w:sdtContent>
        </w:sdt>
      </w:tr>
      <w:tr w:rsidR="005B6923" w:rsidRPr="00D604B1" w14:paraId="5917C602" w14:textId="77777777" w:rsidTr="007D3034">
        <w:trPr>
          <w:trHeight w:val="4108"/>
        </w:trPr>
        <w:tc>
          <w:tcPr>
            <w:tcW w:w="2128" w:type="dxa"/>
          </w:tcPr>
          <w:p w14:paraId="39AC21E0" w14:textId="77777777" w:rsidR="005B6923" w:rsidRPr="00D604B1" w:rsidRDefault="005B6923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513917757"/>
            <w:placeholder>
              <w:docPart w:val="8C7C626DAC3D4A398789C27C90F1D10E"/>
            </w:placeholder>
          </w:sdtPr>
          <w:sdtContent>
            <w:tc>
              <w:tcPr>
                <w:tcW w:w="7238" w:type="dxa"/>
              </w:tcPr>
              <w:p w14:paraId="66EBB409" w14:textId="77777777" w:rsidR="007D3034" w:rsidRPr="00D604B1" w:rsidRDefault="007D3034" w:rsidP="007373E9">
                <w:pPr>
                  <w:rPr>
                    <w:szCs w:val="24"/>
                  </w:rPr>
                </w:pPr>
              </w:p>
              <w:tbl>
                <w:tblPr>
                  <w:tblW w:w="7022" w:type="dxa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7022"/>
                </w:tblGrid>
                <w:tr w:rsidR="007D3034" w:rsidRPr="007D3034" w14:paraId="2F8B1C1D" w14:textId="77777777" w:rsidTr="007D3034">
                  <w:trPr>
                    <w:trHeight w:val="278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7B66BDC5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proofErr w:type="spellStart"/>
                      <w:r w:rsidRPr="00D604B1">
                        <w:rPr>
                          <w:szCs w:val="24"/>
                        </w:rPr>
                        <w:t>board</w:t>
                      </w:r>
                      <w:proofErr w:type="spellEnd"/>
                      <w:r w:rsidRPr="00D604B1">
                        <w:rPr>
                          <w:szCs w:val="24"/>
                        </w:rPr>
                        <w:t xml:space="preserve"> = [</w:t>
                      </w:r>
                    </w:p>
                  </w:tc>
                </w:tr>
                <w:tr w:rsidR="007D3034" w:rsidRPr="007D3034" w14:paraId="67277784" w14:textId="77777777" w:rsidTr="007D3034">
                  <w:trPr>
                    <w:trHeight w:val="278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06C24D98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['в', 0, 0, 0],</w:t>
                      </w:r>
                    </w:p>
                  </w:tc>
                </w:tr>
                <w:tr w:rsidR="007D3034" w:rsidRPr="007D3034" w14:paraId="380DE60E" w14:textId="77777777" w:rsidTr="007D3034">
                  <w:trPr>
                    <w:trHeight w:val="285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7020DEBD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[0, 0, 0, 0],</w:t>
                      </w:r>
                    </w:p>
                  </w:tc>
                </w:tr>
                <w:tr w:rsidR="007D3034" w:rsidRPr="007D3034" w14:paraId="086148D7" w14:textId="77777777" w:rsidTr="007D3034">
                  <w:trPr>
                    <w:trHeight w:val="278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083F886C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[0, 0, 0, 0],</w:t>
                      </w:r>
                    </w:p>
                  </w:tc>
                </w:tr>
                <w:tr w:rsidR="007D3034" w:rsidRPr="007D3034" w14:paraId="454A3C81" w14:textId="77777777" w:rsidTr="007D3034">
                  <w:trPr>
                    <w:trHeight w:val="278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17341D06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[0, 0, 0, 0]</w:t>
                      </w:r>
                    </w:p>
                  </w:tc>
                </w:tr>
                <w:tr w:rsidR="007D3034" w:rsidRPr="007D3034" w14:paraId="38DC7F0F" w14:textId="77777777" w:rsidTr="007D3034">
                  <w:trPr>
                    <w:trHeight w:val="278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4C000C16" w14:textId="77777777" w:rsidR="007D3034" w:rsidRPr="00D604B1" w:rsidRDefault="007D3034" w:rsidP="007D3034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]</w:t>
                      </w:r>
                    </w:p>
                  </w:tc>
                </w:tr>
              </w:tbl>
              <w:p w14:paraId="1B9C5FE6" w14:textId="3FC750F3" w:rsidR="005B6923" w:rsidRPr="00D604B1" w:rsidRDefault="005B6923" w:rsidP="007373E9">
                <w:pPr>
                  <w:rPr>
                    <w:szCs w:val="24"/>
                  </w:rPr>
                </w:pPr>
              </w:p>
            </w:tc>
          </w:sdtContent>
        </w:sdt>
      </w:tr>
    </w:tbl>
    <w:p w14:paraId="51CBF72B" w14:textId="1D2DDF9B" w:rsidR="007D3034" w:rsidRPr="00D604B1" w:rsidRDefault="007D3034" w:rsidP="007D3034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1275289183"/>
          <w:placeholder>
            <w:docPart w:val="E4397EAA88254C4DA5BB465F02A42022"/>
          </w:placeholder>
        </w:sdtPr>
        <w:sdtContent>
          <w:r w:rsidRPr="00D604B1">
            <w:rPr>
              <w:szCs w:val="24"/>
            </w:rPr>
            <w:t>7</w:t>
          </w:r>
        </w:sdtContent>
      </w:sdt>
    </w:p>
    <w:tbl>
      <w:tblPr>
        <w:tblStyle w:val="a6"/>
        <w:tblW w:w="9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4"/>
        <w:gridCol w:w="7354"/>
      </w:tblGrid>
      <w:tr w:rsidR="007D3034" w:rsidRPr="00D604B1" w14:paraId="514EAC11" w14:textId="77777777" w:rsidTr="002C575C">
        <w:trPr>
          <w:trHeight w:val="246"/>
        </w:trPr>
        <w:tc>
          <w:tcPr>
            <w:tcW w:w="2384" w:type="dxa"/>
          </w:tcPr>
          <w:p w14:paraId="18D60617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934438275"/>
            <w:placeholder>
              <w:docPart w:val="0C4D4A93B1544EA983300C5CF3769B75"/>
            </w:placeholder>
          </w:sdtPr>
          <w:sdtContent>
            <w:tc>
              <w:tcPr>
                <w:tcW w:w="7054" w:type="dxa"/>
              </w:tcPr>
              <w:p w14:paraId="65B44F2F" w14:textId="77777777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7D3034" w:rsidRPr="00D604B1" w14:paraId="787349B6" w14:textId="77777777" w:rsidTr="002C575C">
        <w:trPr>
          <w:trHeight w:val="246"/>
        </w:trPr>
        <w:tc>
          <w:tcPr>
            <w:tcW w:w="2384" w:type="dxa"/>
          </w:tcPr>
          <w:p w14:paraId="522BFAE4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330803872"/>
            <w:placeholder>
              <w:docPart w:val="A8FF80E7FBFF48AD9E09AFCD5CA210BF"/>
            </w:placeholder>
          </w:sdtPr>
          <w:sdtContent>
            <w:tc>
              <w:tcPr>
                <w:tcW w:w="7054" w:type="dxa"/>
              </w:tcPr>
              <w:p w14:paraId="7C44DA2F" w14:textId="466E2B1A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Всплывающая подсказка</w:t>
                </w:r>
              </w:p>
            </w:tc>
          </w:sdtContent>
        </w:sdt>
      </w:tr>
      <w:tr w:rsidR="007D3034" w:rsidRPr="00D604B1" w14:paraId="1F97317C" w14:textId="77777777" w:rsidTr="002C575C">
        <w:trPr>
          <w:trHeight w:val="246"/>
        </w:trPr>
        <w:tc>
          <w:tcPr>
            <w:tcW w:w="2384" w:type="dxa"/>
          </w:tcPr>
          <w:p w14:paraId="79DFC912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600404238"/>
            <w:placeholder>
              <w:docPart w:val="7A9D78275FC5445C960F1B2092EDB56B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7054" w:type="dxa"/>
              </w:tcPr>
              <w:p w14:paraId="19319E6B" w14:textId="77777777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7D3034" w:rsidRPr="00D604B1" w14:paraId="1C88B84D" w14:textId="77777777" w:rsidTr="002C575C">
        <w:trPr>
          <w:trHeight w:val="492"/>
        </w:trPr>
        <w:tc>
          <w:tcPr>
            <w:tcW w:w="2384" w:type="dxa"/>
          </w:tcPr>
          <w:p w14:paraId="065227E2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341086125"/>
            <w:placeholder>
              <w:docPart w:val="6A4499098A0843AAAF70C73927810271"/>
            </w:placeholder>
          </w:sdtPr>
          <w:sdtContent>
            <w:tc>
              <w:tcPr>
                <w:tcW w:w="7054" w:type="dxa"/>
              </w:tcPr>
              <w:p w14:paraId="18D0C7AB" w14:textId="3A480899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Вместо предложения начать новую игру высвечивается набор цифр</w:t>
                </w:r>
              </w:p>
            </w:tc>
          </w:sdtContent>
        </w:sdt>
      </w:tr>
      <w:tr w:rsidR="007D3034" w:rsidRPr="00D604B1" w14:paraId="701A5222" w14:textId="77777777" w:rsidTr="002C575C">
        <w:trPr>
          <w:trHeight w:val="246"/>
        </w:trPr>
        <w:tc>
          <w:tcPr>
            <w:tcW w:w="2384" w:type="dxa"/>
          </w:tcPr>
          <w:p w14:paraId="441318E5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925947843"/>
            <w:placeholder>
              <w:docPart w:val="ED499205B3FF435EBF0A178AC1648F3B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7054" w:type="dxa"/>
              </w:tcPr>
              <w:p w14:paraId="2BAEE880" w14:textId="77777777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7D3034" w:rsidRPr="00D604B1" w14:paraId="305709E9" w14:textId="77777777" w:rsidTr="002C575C">
        <w:trPr>
          <w:trHeight w:val="246"/>
        </w:trPr>
        <w:tc>
          <w:tcPr>
            <w:tcW w:w="2384" w:type="dxa"/>
          </w:tcPr>
          <w:p w14:paraId="3CCDE82D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809229002"/>
            <w:placeholder>
              <w:docPart w:val="4B3B05E0F80B4CD28B4C96C6A274A41F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7054" w:type="dxa"/>
              </w:tcPr>
              <w:p w14:paraId="4250C9B5" w14:textId="77777777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7D3034" w:rsidRPr="00D604B1" w14:paraId="28124330" w14:textId="77777777" w:rsidTr="002C575C">
        <w:trPr>
          <w:trHeight w:val="246"/>
        </w:trPr>
        <w:tc>
          <w:tcPr>
            <w:tcW w:w="2384" w:type="dxa"/>
          </w:tcPr>
          <w:p w14:paraId="1623EB5E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905129301"/>
            <w:placeholder>
              <w:docPart w:val="5AAA81DFFEFE4702A57359ADF0B19E95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7054" w:type="dxa"/>
              </w:tcPr>
              <w:p w14:paraId="7B091FB4" w14:textId="77777777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7D3034" w:rsidRPr="00D604B1" w14:paraId="7FA9264D" w14:textId="77777777" w:rsidTr="002C575C">
        <w:trPr>
          <w:trHeight w:val="246"/>
        </w:trPr>
        <w:tc>
          <w:tcPr>
            <w:tcW w:w="2384" w:type="dxa"/>
          </w:tcPr>
          <w:p w14:paraId="5FA85995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075353874"/>
            <w:placeholder>
              <w:docPart w:val="4817C06744F747D7BE189F7B820A7779"/>
            </w:placeholder>
          </w:sdtPr>
          <w:sdtContent>
            <w:tc>
              <w:tcPr>
                <w:tcW w:w="7054" w:type="dxa"/>
              </w:tcPr>
              <w:p w14:paraId="58819E77" w14:textId="77777777" w:rsidR="007D3034" w:rsidRPr="00D604B1" w:rsidRDefault="007D303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7D3034" w:rsidRPr="00D604B1" w14:paraId="1956C397" w14:textId="77777777" w:rsidTr="002C575C">
        <w:trPr>
          <w:trHeight w:val="246"/>
        </w:trPr>
        <w:tc>
          <w:tcPr>
            <w:tcW w:w="2384" w:type="dxa"/>
          </w:tcPr>
          <w:p w14:paraId="172F4778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7054" w:type="dxa"/>
          </w:tcPr>
          <w:p w14:paraId="0BD584DD" w14:textId="77777777" w:rsidR="007D3034" w:rsidRPr="00D604B1" w:rsidRDefault="007D3034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7D3034" w:rsidRPr="00D604B1" w14:paraId="63735A87" w14:textId="77777777" w:rsidTr="002C575C">
        <w:trPr>
          <w:trHeight w:val="246"/>
        </w:trPr>
        <w:tc>
          <w:tcPr>
            <w:tcW w:w="2384" w:type="dxa"/>
          </w:tcPr>
          <w:p w14:paraId="309A3F43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281623621"/>
            <w:placeholder>
              <w:docPart w:val="BD254B28423D468F96001B59FABE0BB1"/>
            </w:placeholder>
          </w:sdtPr>
          <w:sdtContent>
            <w:tc>
              <w:tcPr>
                <w:tcW w:w="7054" w:type="dxa"/>
              </w:tcPr>
              <w:p w14:paraId="2879CB27" w14:textId="77777777" w:rsidR="007D3034" w:rsidRPr="00D604B1" w:rsidRDefault="007D303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7D3034" w:rsidRPr="00D604B1" w14:paraId="56F003CF" w14:textId="77777777" w:rsidTr="002C575C">
        <w:trPr>
          <w:trHeight w:val="984"/>
        </w:trPr>
        <w:tc>
          <w:tcPr>
            <w:tcW w:w="2384" w:type="dxa"/>
          </w:tcPr>
          <w:p w14:paraId="5B64D232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lastRenderedPageBreak/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649947263"/>
            <w:placeholder>
              <w:docPart w:val="7A963B4673E244B48CC586C868D08DB8"/>
            </w:placeholder>
          </w:sdtPr>
          <w:sdtContent>
            <w:tc>
              <w:tcPr>
                <w:tcW w:w="7054" w:type="dxa"/>
              </w:tcPr>
              <w:p w14:paraId="45E0AA3F" w14:textId="5760862C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на кнопку входа в игру</w:t>
                </w:r>
                <w:r w:rsidRPr="00D604B1">
                  <w:rPr>
                    <w:szCs w:val="24"/>
                  </w:rPr>
                  <w:br/>
                  <w:t>3.Проиграть</w:t>
                </w:r>
                <w:r w:rsidRPr="00D604B1">
                  <w:rPr>
                    <w:szCs w:val="24"/>
                  </w:rPr>
                  <w:br/>
                </w:r>
                <w:proofErr w:type="gramStart"/>
                <w:r w:rsidRPr="00D604B1">
                  <w:rPr>
                    <w:szCs w:val="24"/>
                  </w:rPr>
                  <w:t>4.На</w:t>
                </w:r>
                <w:proofErr w:type="gramEnd"/>
                <w:r w:rsidRPr="00D604B1">
                  <w:rPr>
                    <w:szCs w:val="24"/>
                  </w:rPr>
                  <w:t xml:space="preserve"> всплывающем окне нажать «Ок»</w:t>
                </w:r>
              </w:p>
            </w:tc>
          </w:sdtContent>
        </w:sdt>
      </w:tr>
      <w:tr w:rsidR="007D3034" w:rsidRPr="00D604B1" w14:paraId="3FA3831B" w14:textId="77777777" w:rsidTr="002C575C">
        <w:trPr>
          <w:trHeight w:val="246"/>
        </w:trPr>
        <w:tc>
          <w:tcPr>
            <w:tcW w:w="2384" w:type="dxa"/>
          </w:tcPr>
          <w:p w14:paraId="50CEFCA2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131121514"/>
            <w:placeholder>
              <w:docPart w:val="27685664271E4DA69E765A2550EFFD06"/>
            </w:placeholder>
          </w:sdtPr>
          <w:sdtContent>
            <w:tc>
              <w:tcPr>
                <w:tcW w:w="7054" w:type="dxa"/>
              </w:tcPr>
              <w:p w14:paraId="2FBEA3ED" w14:textId="4D561983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Набор цифр</w:t>
                </w:r>
              </w:p>
            </w:tc>
          </w:sdtContent>
        </w:sdt>
      </w:tr>
      <w:tr w:rsidR="007D3034" w:rsidRPr="00D604B1" w14:paraId="5198141A" w14:textId="77777777" w:rsidTr="002C575C">
        <w:trPr>
          <w:trHeight w:val="246"/>
        </w:trPr>
        <w:tc>
          <w:tcPr>
            <w:tcW w:w="2384" w:type="dxa"/>
          </w:tcPr>
          <w:p w14:paraId="7EE96BA3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535858562"/>
            <w:placeholder>
              <w:docPart w:val="CDEF056D99A54DB991C375577D81A222"/>
            </w:placeholder>
          </w:sdtPr>
          <w:sdtContent>
            <w:tc>
              <w:tcPr>
                <w:tcW w:w="7054" w:type="dxa"/>
              </w:tcPr>
              <w:p w14:paraId="5BD33B55" w14:textId="314EA646" w:rsidR="007D3034" w:rsidRPr="00D604B1" w:rsidRDefault="007D303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Предложение сыграть снова</w:t>
                </w:r>
              </w:p>
            </w:tc>
          </w:sdtContent>
        </w:sdt>
      </w:tr>
      <w:tr w:rsidR="007D3034" w:rsidRPr="00D604B1" w14:paraId="02813F21" w14:textId="77777777" w:rsidTr="002C575C">
        <w:trPr>
          <w:trHeight w:val="2107"/>
        </w:trPr>
        <w:tc>
          <w:tcPr>
            <w:tcW w:w="2384" w:type="dxa"/>
          </w:tcPr>
          <w:p w14:paraId="52481CAF" w14:textId="77777777" w:rsidR="007D3034" w:rsidRPr="00D604B1" w:rsidRDefault="007D303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566385196"/>
            <w:placeholder>
              <w:docPart w:val="0AFF0CA6189745A5B37A9E07AD3D0A0A"/>
            </w:placeholder>
          </w:sdtPr>
          <w:sdtContent>
            <w:tc>
              <w:tcPr>
                <w:tcW w:w="7054" w:type="dxa"/>
              </w:tcPr>
              <w:p w14:paraId="0E82B18B" w14:textId="77777777" w:rsidR="002C575C" w:rsidRPr="00D604B1" w:rsidRDefault="007D3034" w:rsidP="002C575C">
                <w:pPr>
                  <w:rPr>
                    <w:szCs w:val="24"/>
                  </w:rPr>
                </w:pPr>
                <w:r w:rsidRPr="00D604B1">
                  <w:rPr>
                    <w:szCs w:val="24"/>
                    <w:lang w:val="en-US"/>
                  </w:rPr>
                  <w:t xml:space="preserve">  </w:t>
                </w:r>
              </w:p>
              <w:tbl>
                <w:tblPr>
                  <w:tblW w:w="7138" w:type="dxa"/>
                  <w:tblCellSpacing w:w="15" w:type="dxa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7138"/>
                </w:tblGrid>
                <w:tr w:rsidR="002C575C" w:rsidRPr="00D604B1" w14:paraId="2B293C42" w14:textId="77777777" w:rsidTr="002C575C">
                  <w:trPr>
                    <w:trHeight w:val="435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620D169C" w14:textId="77777777" w:rsidR="002C575C" w:rsidRPr="00D604B1" w:rsidRDefault="002C575C" w:rsidP="002C575C">
                      <w:pPr>
                        <w:rPr>
                          <w:szCs w:val="24"/>
                        </w:rPr>
                      </w:pPr>
                      <w:proofErr w:type="spellStart"/>
                      <w:r w:rsidRPr="00D604B1">
                        <w:rPr>
                          <w:szCs w:val="24"/>
                        </w:rPr>
                        <w:t>if</w:t>
                      </w:r>
                      <w:proofErr w:type="spellEnd"/>
                      <w:r w:rsidRPr="00D604B1">
                        <w:rPr>
                          <w:szCs w:val="24"/>
                        </w:rPr>
                        <w:t xml:space="preserve"> (</w:t>
                      </w:r>
                      <w:proofErr w:type="spellStart"/>
                      <w:proofErr w:type="gramStart"/>
                      <w:r w:rsidRPr="00D604B1">
                        <w:rPr>
                          <w:szCs w:val="24"/>
                        </w:rPr>
                        <w:t>confirm</w:t>
                      </w:r>
                      <w:proofErr w:type="spellEnd"/>
                      <w:r w:rsidRPr="00D604B1">
                        <w:rPr>
                          <w:szCs w:val="24"/>
                        </w:rPr>
                        <w:t>(</w:t>
                      </w:r>
                      <w:proofErr w:type="gramEnd"/>
                      <w:r w:rsidRPr="00D604B1">
                        <w:rPr>
                          <w:szCs w:val="24"/>
                        </w:rPr>
                        <w:t>"Хотите начать игру заново?</w:t>
                      </w:r>
                      <w:r w:rsidRPr="00D604B1">
                        <w:rPr>
                          <w:rFonts w:ascii="Segoe UI Emoji" w:hAnsi="Segoe UI Emoji" w:cs="Segoe UI Emoji"/>
                          <w:szCs w:val="24"/>
                        </w:rPr>
                        <w:t>😇</w:t>
                      </w:r>
                      <w:r w:rsidRPr="00D604B1">
                        <w:rPr>
                          <w:szCs w:val="24"/>
                        </w:rPr>
                        <w:t>")) {</w:t>
                      </w:r>
                    </w:p>
                  </w:tc>
                </w:tr>
                <w:tr w:rsidR="002C575C" w:rsidRPr="00D604B1" w14:paraId="6A685143" w14:textId="77777777" w:rsidTr="002C575C">
                  <w:trPr>
                    <w:trHeight w:val="389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67F984CB" w14:textId="77777777" w:rsidR="002C575C" w:rsidRPr="00D604B1" w:rsidRDefault="002C575C" w:rsidP="002C575C">
                      <w:pPr>
                        <w:rPr>
                          <w:szCs w:val="24"/>
                        </w:rPr>
                      </w:pPr>
                      <w:proofErr w:type="spellStart"/>
                      <w:proofErr w:type="gramStart"/>
                      <w:r w:rsidRPr="00D604B1">
                        <w:rPr>
                          <w:szCs w:val="24"/>
                        </w:rPr>
                        <w:t>location.reload</w:t>
                      </w:r>
                      <w:proofErr w:type="spellEnd"/>
                      <w:proofErr w:type="gramEnd"/>
                      <w:r w:rsidRPr="00D604B1">
                        <w:rPr>
                          <w:szCs w:val="24"/>
                        </w:rPr>
                        <w:t>();</w:t>
                      </w:r>
                    </w:p>
                  </w:tc>
                </w:tr>
                <w:tr w:rsidR="002C575C" w:rsidRPr="00D604B1" w14:paraId="58023718" w14:textId="77777777" w:rsidTr="002C575C">
                  <w:trPr>
                    <w:trHeight w:val="389"/>
                    <w:tblCellSpacing w:w="15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14:paraId="3F02584C" w14:textId="77777777" w:rsidR="002C575C" w:rsidRPr="00D604B1" w:rsidRDefault="002C575C" w:rsidP="002C575C">
                      <w:pPr>
                        <w:rPr>
                          <w:szCs w:val="24"/>
                        </w:rPr>
                      </w:pPr>
                      <w:r w:rsidRPr="00D604B1">
                        <w:rPr>
                          <w:szCs w:val="24"/>
                        </w:rPr>
                        <w:t>}</w:t>
                      </w:r>
                    </w:p>
                  </w:tc>
                </w:tr>
              </w:tbl>
              <w:p w14:paraId="33814D5A" w14:textId="043BC121" w:rsidR="007D3034" w:rsidRPr="00D604B1" w:rsidRDefault="007D3034" w:rsidP="007373E9">
                <w:pPr>
                  <w:rPr>
                    <w:szCs w:val="24"/>
                    <w:lang w:val="en-US"/>
                  </w:rPr>
                </w:pPr>
              </w:p>
            </w:tc>
          </w:sdtContent>
        </w:sdt>
      </w:tr>
    </w:tbl>
    <w:p w14:paraId="7AE67638" w14:textId="1C6673FE" w:rsidR="005B6923" w:rsidRPr="00D604B1" w:rsidRDefault="005B6923">
      <w:pPr>
        <w:rPr>
          <w:szCs w:val="24"/>
          <w:lang w:val="en-US"/>
        </w:rPr>
      </w:pPr>
    </w:p>
    <w:p w14:paraId="34B68E6E" w14:textId="5ED81ED4" w:rsidR="005D2B44" w:rsidRPr="00D604B1" w:rsidRDefault="005D2B44" w:rsidP="005D2B44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-1961644190"/>
          <w:placeholder>
            <w:docPart w:val="D21C0C91EFF041FE9AFAEA4040F49F72"/>
          </w:placeholder>
        </w:sdtPr>
        <w:sdtContent>
          <w:r w:rsidRPr="00D604B1">
            <w:rPr>
              <w:szCs w:val="24"/>
            </w:rPr>
            <w:t>8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6992"/>
      </w:tblGrid>
      <w:tr w:rsidR="005D2B44" w:rsidRPr="00D604B1" w14:paraId="002B7F6F" w14:textId="77777777" w:rsidTr="007373E9">
        <w:tc>
          <w:tcPr>
            <w:tcW w:w="2376" w:type="dxa"/>
          </w:tcPr>
          <w:p w14:paraId="5A82D625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1404671476"/>
            <w:placeholder>
              <w:docPart w:val="CC1B752FDDBB435EA84A4EBD060B8059"/>
            </w:placeholder>
          </w:sdtPr>
          <w:sdtContent>
            <w:tc>
              <w:tcPr>
                <w:tcW w:w="7087" w:type="dxa"/>
              </w:tcPr>
              <w:p w14:paraId="685E2E84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5D2B44" w:rsidRPr="00D604B1" w14:paraId="649F5436" w14:textId="77777777" w:rsidTr="007373E9">
        <w:tc>
          <w:tcPr>
            <w:tcW w:w="2376" w:type="dxa"/>
          </w:tcPr>
          <w:p w14:paraId="1FC47402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748962912"/>
            <w:placeholder>
              <w:docPart w:val="0BC2AC7458A84F78921EBD7F77742C22"/>
            </w:placeholder>
          </w:sdtPr>
          <w:sdtContent>
            <w:tc>
              <w:tcPr>
                <w:tcW w:w="7087" w:type="dxa"/>
              </w:tcPr>
              <w:p w14:paraId="4EA32A6C" w14:textId="0CFA9FE2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Надпись под полем</w:t>
                </w:r>
              </w:p>
            </w:tc>
          </w:sdtContent>
        </w:sdt>
      </w:tr>
      <w:tr w:rsidR="005D2B44" w:rsidRPr="00D604B1" w14:paraId="16F7C3B6" w14:textId="77777777" w:rsidTr="007373E9">
        <w:tc>
          <w:tcPr>
            <w:tcW w:w="2376" w:type="dxa"/>
          </w:tcPr>
          <w:p w14:paraId="4F6E99CC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440534466"/>
            <w:placeholder>
              <w:docPart w:val="19D5ABC8CDA24D97A969D859EF3519A5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7087" w:type="dxa"/>
              </w:tcPr>
              <w:p w14:paraId="610EFC73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5D2B44" w:rsidRPr="00D604B1" w14:paraId="39235FF2" w14:textId="77777777" w:rsidTr="007373E9">
        <w:tc>
          <w:tcPr>
            <w:tcW w:w="2376" w:type="dxa"/>
          </w:tcPr>
          <w:p w14:paraId="3A1BE13A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925559861"/>
            <w:placeholder>
              <w:docPart w:val="5A98631F42CF44F48A51CD0FD524FFDA"/>
            </w:placeholder>
          </w:sdtPr>
          <w:sdtContent>
            <w:tc>
              <w:tcPr>
                <w:tcW w:w="7087" w:type="dxa"/>
              </w:tcPr>
              <w:p w14:paraId="5A9C4C2E" w14:textId="04399F2B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Цвет текста надписи «</w:t>
                </w:r>
                <w:r w:rsidRPr="00D604B1">
                  <w:rPr>
                    <w:szCs w:val="24"/>
                  </w:rPr>
                  <w:t>Стань первым и пройди игру до конца!</w:t>
                </w:r>
                <w:r w:rsidRPr="00D604B1">
                  <w:rPr>
                    <w:szCs w:val="24"/>
                  </w:rPr>
                  <w:t>» совпадает с фоном. Надпись не видна</w:t>
                </w:r>
              </w:p>
            </w:tc>
          </w:sdtContent>
        </w:sdt>
      </w:tr>
      <w:tr w:rsidR="005D2B44" w:rsidRPr="00D604B1" w14:paraId="3E49B6F4" w14:textId="77777777" w:rsidTr="007373E9">
        <w:tc>
          <w:tcPr>
            <w:tcW w:w="2376" w:type="dxa"/>
          </w:tcPr>
          <w:p w14:paraId="1D249B96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955526983"/>
            <w:placeholder>
              <w:docPart w:val="0A15E84FA2B74A45BCEEE0B1795A39CE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7087" w:type="dxa"/>
              </w:tcPr>
              <w:p w14:paraId="207186B6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5D2B44" w:rsidRPr="00D604B1" w14:paraId="7EF07B22" w14:textId="77777777" w:rsidTr="007373E9">
        <w:tc>
          <w:tcPr>
            <w:tcW w:w="2376" w:type="dxa"/>
          </w:tcPr>
          <w:p w14:paraId="2CFC8961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63861634"/>
            <w:placeholder>
              <w:docPart w:val="830F0C5E4C2B41109CDD486DFC3779B1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7087" w:type="dxa"/>
              </w:tcPr>
              <w:p w14:paraId="6F2F26CD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5D2B44" w:rsidRPr="00D604B1" w14:paraId="490F0F84" w14:textId="77777777" w:rsidTr="007373E9">
        <w:tc>
          <w:tcPr>
            <w:tcW w:w="2376" w:type="dxa"/>
          </w:tcPr>
          <w:p w14:paraId="6AB0C082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866317633"/>
            <w:placeholder>
              <w:docPart w:val="2EB3E5F03E4F43ACACF36AF604AE20E8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7087" w:type="dxa"/>
              </w:tcPr>
              <w:p w14:paraId="19D6307E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5D2B44" w:rsidRPr="00D604B1" w14:paraId="172941A2" w14:textId="77777777" w:rsidTr="007373E9">
        <w:tc>
          <w:tcPr>
            <w:tcW w:w="2376" w:type="dxa"/>
          </w:tcPr>
          <w:p w14:paraId="61D30834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855711953"/>
            <w:placeholder>
              <w:docPart w:val="67EE297F05F84C0B8A065E3D220567E0"/>
            </w:placeholder>
          </w:sdtPr>
          <w:sdtContent>
            <w:tc>
              <w:tcPr>
                <w:tcW w:w="7087" w:type="dxa"/>
              </w:tcPr>
              <w:p w14:paraId="77EE9724" w14:textId="77777777" w:rsidR="005D2B44" w:rsidRPr="00D604B1" w:rsidRDefault="005D2B4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5D2B44" w:rsidRPr="00D604B1" w14:paraId="092FCA8D" w14:textId="77777777" w:rsidTr="007373E9">
        <w:tc>
          <w:tcPr>
            <w:tcW w:w="2376" w:type="dxa"/>
          </w:tcPr>
          <w:p w14:paraId="24C79994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7087" w:type="dxa"/>
          </w:tcPr>
          <w:p w14:paraId="185B7F4F" w14:textId="77777777" w:rsidR="005D2B44" w:rsidRPr="00D604B1" w:rsidRDefault="005D2B44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5D2B44" w:rsidRPr="00D604B1" w14:paraId="285894F7" w14:textId="77777777" w:rsidTr="007373E9">
        <w:tc>
          <w:tcPr>
            <w:tcW w:w="2376" w:type="dxa"/>
          </w:tcPr>
          <w:p w14:paraId="097A3654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-93938560"/>
            <w:placeholder>
              <w:docPart w:val="76BD5DC429384B8FACC6618BCE0351B4"/>
            </w:placeholder>
          </w:sdtPr>
          <w:sdtContent>
            <w:tc>
              <w:tcPr>
                <w:tcW w:w="7087" w:type="dxa"/>
              </w:tcPr>
              <w:p w14:paraId="3082E359" w14:textId="77777777" w:rsidR="005D2B44" w:rsidRPr="00D604B1" w:rsidRDefault="005D2B4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5D2B44" w:rsidRPr="00D604B1" w14:paraId="1A56BE31" w14:textId="77777777" w:rsidTr="007373E9">
        <w:tc>
          <w:tcPr>
            <w:tcW w:w="2376" w:type="dxa"/>
          </w:tcPr>
          <w:p w14:paraId="69579415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204594224"/>
            <w:placeholder>
              <w:docPart w:val="AB28D291CD4C44BCB2FD183FBA2C0250"/>
            </w:placeholder>
          </w:sdtPr>
          <w:sdtContent>
            <w:tc>
              <w:tcPr>
                <w:tcW w:w="7087" w:type="dxa"/>
              </w:tcPr>
              <w:p w14:paraId="5FD8C6FD" w14:textId="68850E1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на кнопку входа в игру</w:t>
                </w:r>
                <w:r w:rsidRPr="00D604B1">
                  <w:rPr>
                    <w:szCs w:val="24"/>
                  </w:rPr>
                  <w:br/>
                  <w:t>3.</w:t>
                </w:r>
                <w:r w:rsidRPr="00D604B1">
                  <w:rPr>
                    <w:szCs w:val="24"/>
                  </w:rPr>
                  <w:t>Пролистать вниз страницы</w:t>
                </w:r>
                <w:r w:rsidRPr="00D604B1">
                  <w:rPr>
                    <w:szCs w:val="24"/>
                  </w:rPr>
                  <w:br/>
                  <w:t>4.</w:t>
                </w:r>
                <w:r w:rsidRPr="00D604B1">
                  <w:rPr>
                    <w:szCs w:val="24"/>
                  </w:rPr>
                  <w:t>Выделить надпись под полем</w:t>
                </w:r>
              </w:p>
            </w:tc>
          </w:sdtContent>
        </w:sdt>
      </w:tr>
      <w:tr w:rsidR="005D2B44" w:rsidRPr="00D604B1" w14:paraId="3978B603" w14:textId="77777777" w:rsidTr="007373E9">
        <w:tc>
          <w:tcPr>
            <w:tcW w:w="2376" w:type="dxa"/>
          </w:tcPr>
          <w:p w14:paraId="0CCB0EF5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568343284"/>
            <w:placeholder>
              <w:docPart w:val="62F0C4F7B2774E9F8E7B1BA4AFD44704"/>
            </w:placeholder>
          </w:sdtPr>
          <w:sdtContent>
            <w:tc>
              <w:tcPr>
                <w:tcW w:w="7087" w:type="dxa"/>
              </w:tcPr>
              <w:p w14:paraId="65098679" w14:textId="69E0A0F5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Невидимая надпись</w:t>
                </w:r>
              </w:p>
            </w:tc>
          </w:sdtContent>
        </w:sdt>
      </w:tr>
      <w:tr w:rsidR="005D2B44" w:rsidRPr="00D604B1" w14:paraId="56EAFDA2" w14:textId="77777777" w:rsidTr="007373E9">
        <w:tc>
          <w:tcPr>
            <w:tcW w:w="2376" w:type="dxa"/>
          </w:tcPr>
          <w:p w14:paraId="66EB53B3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974602108"/>
            <w:placeholder>
              <w:docPart w:val="B4B879EF5860454A921CF1C5DF6E4071"/>
            </w:placeholder>
          </w:sdtPr>
          <w:sdtContent>
            <w:tc>
              <w:tcPr>
                <w:tcW w:w="7087" w:type="dxa"/>
              </w:tcPr>
              <w:p w14:paraId="6CF6E639" w14:textId="468DFD2A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Цвет совпадает с другими надписями на странице</w:t>
                </w:r>
              </w:p>
            </w:tc>
          </w:sdtContent>
        </w:sdt>
      </w:tr>
      <w:tr w:rsidR="005D2B44" w:rsidRPr="00D604B1" w14:paraId="660A203C" w14:textId="77777777" w:rsidTr="007373E9">
        <w:tc>
          <w:tcPr>
            <w:tcW w:w="2376" w:type="dxa"/>
          </w:tcPr>
          <w:p w14:paraId="10112378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249427693"/>
            <w:placeholder>
              <w:docPart w:val="164E41175E7840A1A35A18CF2744E426"/>
            </w:placeholder>
          </w:sdtPr>
          <w:sdtContent>
            <w:tc>
              <w:tcPr>
                <w:tcW w:w="7087" w:type="dxa"/>
              </w:tcPr>
              <w:p w14:paraId="7C8A707B" w14:textId="2BE813ED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 &lt;p </w:t>
                </w:r>
                <w:proofErr w:type="spellStart"/>
                <w:r w:rsidRPr="00D604B1">
                  <w:rPr>
                    <w:szCs w:val="24"/>
                  </w:rPr>
                  <w:t>style</w:t>
                </w:r>
                <w:proofErr w:type="spellEnd"/>
                <w:r w:rsidRPr="00D604B1">
                  <w:rPr>
                    <w:szCs w:val="24"/>
                  </w:rPr>
                  <w:t>="</w:t>
                </w:r>
                <w:proofErr w:type="spellStart"/>
                <w:r w:rsidRPr="00D604B1">
                  <w:rPr>
                    <w:szCs w:val="24"/>
                  </w:rPr>
                  <w:t>color</w:t>
                </w:r>
                <w:proofErr w:type="spellEnd"/>
                <w:r w:rsidRPr="00D604B1">
                  <w:rPr>
                    <w:szCs w:val="24"/>
                  </w:rPr>
                  <w:t xml:space="preserve">: </w:t>
                </w:r>
                <w:proofErr w:type="spellStart"/>
                <w:proofErr w:type="gramStart"/>
                <w:r w:rsidRPr="00D604B1">
                  <w:rPr>
                    <w:szCs w:val="24"/>
                  </w:rPr>
                  <w:t>rgb</w:t>
                </w:r>
                <w:proofErr w:type="spellEnd"/>
                <w:r w:rsidRPr="00D604B1">
                  <w:rPr>
                    <w:szCs w:val="24"/>
                  </w:rPr>
                  <w:t>(</w:t>
                </w:r>
                <w:proofErr w:type="gramEnd"/>
                <w:r w:rsidRPr="00D604B1">
                  <w:rPr>
                    <w:szCs w:val="24"/>
                  </w:rPr>
                  <w:t>221, 97, 31);"&gt;&lt;b&gt;Стань первым и пройди игру до конца!&lt;/b&gt;</w:t>
                </w:r>
              </w:p>
            </w:tc>
          </w:sdtContent>
        </w:sdt>
      </w:tr>
    </w:tbl>
    <w:p w14:paraId="217CA31A" w14:textId="4361F7A0" w:rsidR="005D2B44" w:rsidRPr="00D604B1" w:rsidRDefault="005D2B44">
      <w:pPr>
        <w:rPr>
          <w:szCs w:val="24"/>
        </w:rPr>
      </w:pPr>
    </w:p>
    <w:p w14:paraId="35B1C23A" w14:textId="24E9F77C" w:rsidR="005D2B44" w:rsidRPr="00D604B1" w:rsidRDefault="005D2B44" w:rsidP="005D2B44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-412944216"/>
          <w:placeholder>
            <w:docPart w:val="BF89743AAC9940D1AD2EE481CB389BFF"/>
          </w:placeholder>
        </w:sdtPr>
        <w:sdtContent>
          <w:r w:rsidRPr="00D604B1">
            <w:rPr>
              <w:szCs w:val="24"/>
            </w:rPr>
            <w:t>9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6991"/>
      </w:tblGrid>
      <w:tr w:rsidR="005D2B44" w:rsidRPr="00D604B1" w14:paraId="08386F29" w14:textId="77777777" w:rsidTr="002C575C">
        <w:tc>
          <w:tcPr>
            <w:tcW w:w="2364" w:type="dxa"/>
          </w:tcPr>
          <w:p w14:paraId="7F75008F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1461562539"/>
            <w:placeholder>
              <w:docPart w:val="C99DD8E783294F1B8961071C0E038733"/>
            </w:placeholder>
          </w:sdtPr>
          <w:sdtContent>
            <w:tc>
              <w:tcPr>
                <w:tcW w:w="6991" w:type="dxa"/>
              </w:tcPr>
              <w:p w14:paraId="46A377D1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5D2B44" w:rsidRPr="00D604B1" w14:paraId="647F7436" w14:textId="77777777" w:rsidTr="002C575C">
        <w:tc>
          <w:tcPr>
            <w:tcW w:w="2364" w:type="dxa"/>
          </w:tcPr>
          <w:p w14:paraId="780D3063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007941277"/>
            <w:placeholder>
              <w:docPart w:val="3D1A829634E543D59FE718C534DC3387"/>
            </w:placeholder>
          </w:sdtPr>
          <w:sdtContent>
            <w:tc>
              <w:tcPr>
                <w:tcW w:w="6991" w:type="dxa"/>
              </w:tcPr>
              <w:p w14:paraId="2D064485" w14:textId="552E7088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Игровой счёт</w:t>
                </w:r>
              </w:p>
            </w:tc>
          </w:sdtContent>
        </w:sdt>
      </w:tr>
      <w:tr w:rsidR="005D2B44" w:rsidRPr="00D604B1" w14:paraId="3D08B2E3" w14:textId="77777777" w:rsidTr="002C575C">
        <w:tc>
          <w:tcPr>
            <w:tcW w:w="2364" w:type="dxa"/>
          </w:tcPr>
          <w:p w14:paraId="089A29EA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579169328"/>
            <w:placeholder>
              <w:docPart w:val="B9007BE47AA84D0DA14C9315CEDB9F37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1" w:type="dxa"/>
              </w:tcPr>
              <w:p w14:paraId="1D46B7DF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5D2B44" w:rsidRPr="00D604B1" w14:paraId="7B5717C7" w14:textId="77777777" w:rsidTr="002C575C">
        <w:tc>
          <w:tcPr>
            <w:tcW w:w="2364" w:type="dxa"/>
          </w:tcPr>
          <w:p w14:paraId="11C3963E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41917010"/>
            <w:placeholder>
              <w:docPart w:val="8A577DF533684539AB9BE49E878F7C03"/>
            </w:placeholder>
          </w:sdtPr>
          <w:sdtContent>
            <w:tc>
              <w:tcPr>
                <w:tcW w:w="6991" w:type="dxa"/>
              </w:tcPr>
              <w:p w14:paraId="176791F5" w14:textId="1B9A4A64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При первом запуске игры счёт ведётся не с 0</w:t>
                </w:r>
              </w:p>
            </w:tc>
          </w:sdtContent>
        </w:sdt>
      </w:tr>
      <w:tr w:rsidR="005D2B44" w:rsidRPr="00D604B1" w14:paraId="74D0C98D" w14:textId="77777777" w:rsidTr="002C575C">
        <w:tc>
          <w:tcPr>
            <w:tcW w:w="2364" w:type="dxa"/>
          </w:tcPr>
          <w:p w14:paraId="57381AD6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79001301"/>
            <w:placeholder>
              <w:docPart w:val="C774A61B7DBC46C7BFEEC9B32C7850F8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1" w:type="dxa"/>
              </w:tcPr>
              <w:p w14:paraId="1E6A732A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Minor</w:t>
                </w:r>
              </w:p>
            </w:tc>
          </w:sdtContent>
        </w:sdt>
      </w:tr>
      <w:tr w:rsidR="005D2B44" w:rsidRPr="00D604B1" w14:paraId="2AE6D27C" w14:textId="77777777" w:rsidTr="002C575C">
        <w:tc>
          <w:tcPr>
            <w:tcW w:w="2364" w:type="dxa"/>
          </w:tcPr>
          <w:p w14:paraId="08D12860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504514825"/>
            <w:placeholder>
              <w:docPart w:val="78ECDDB670DD4D2CB11D0B3FCF3A7564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1" w:type="dxa"/>
              </w:tcPr>
              <w:p w14:paraId="5B06B1FB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Low</w:t>
                </w:r>
              </w:p>
            </w:tc>
          </w:sdtContent>
        </w:sdt>
      </w:tr>
      <w:tr w:rsidR="005D2B44" w:rsidRPr="00D604B1" w14:paraId="4B4E3700" w14:textId="77777777" w:rsidTr="002C575C">
        <w:tc>
          <w:tcPr>
            <w:tcW w:w="2364" w:type="dxa"/>
          </w:tcPr>
          <w:p w14:paraId="7425B2E4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715790941"/>
            <w:placeholder>
              <w:docPart w:val="6CCFCF0281AC43EF9D7D7AE237C31216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1" w:type="dxa"/>
              </w:tcPr>
              <w:p w14:paraId="654CB87B" w14:textId="77777777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5D2B44" w:rsidRPr="00D604B1" w14:paraId="4BFC8B0C" w14:textId="77777777" w:rsidTr="002C575C">
        <w:tc>
          <w:tcPr>
            <w:tcW w:w="2364" w:type="dxa"/>
          </w:tcPr>
          <w:p w14:paraId="12A0DF8F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060247137"/>
            <w:placeholder>
              <w:docPart w:val="6B6E6E893ACA455FA30277689ABE06C6"/>
            </w:placeholder>
          </w:sdtPr>
          <w:sdtContent>
            <w:tc>
              <w:tcPr>
                <w:tcW w:w="6991" w:type="dxa"/>
              </w:tcPr>
              <w:p w14:paraId="40AD1B49" w14:textId="77777777" w:rsidR="005D2B44" w:rsidRPr="00D604B1" w:rsidRDefault="005D2B4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5D2B44" w:rsidRPr="00D604B1" w14:paraId="6AD043AB" w14:textId="77777777" w:rsidTr="002C575C">
        <w:tc>
          <w:tcPr>
            <w:tcW w:w="2364" w:type="dxa"/>
          </w:tcPr>
          <w:p w14:paraId="326F28CC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6991" w:type="dxa"/>
          </w:tcPr>
          <w:p w14:paraId="6D7CE0FD" w14:textId="77777777" w:rsidR="005D2B44" w:rsidRPr="00D604B1" w:rsidRDefault="005D2B44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5D2B44" w:rsidRPr="00D604B1" w14:paraId="6AB2AE7D" w14:textId="77777777" w:rsidTr="002C575C">
        <w:tc>
          <w:tcPr>
            <w:tcW w:w="2364" w:type="dxa"/>
          </w:tcPr>
          <w:p w14:paraId="52C0D767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-238864336"/>
            <w:placeholder>
              <w:docPart w:val="E290CDAC6A844F28907DAFC954F3AD11"/>
            </w:placeholder>
          </w:sdtPr>
          <w:sdtContent>
            <w:tc>
              <w:tcPr>
                <w:tcW w:w="6991" w:type="dxa"/>
              </w:tcPr>
              <w:p w14:paraId="4B1473FE" w14:textId="77777777" w:rsidR="005D2B44" w:rsidRPr="00D604B1" w:rsidRDefault="005D2B44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5D2B44" w:rsidRPr="00D604B1" w14:paraId="69816211" w14:textId="77777777" w:rsidTr="002C575C">
        <w:tc>
          <w:tcPr>
            <w:tcW w:w="2364" w:type="dxa"/>
          </w:tcPr>
          <w:p w14:paraId="63DCDBBB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lastRenderedPageBreak/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522013332"/>
            <w:placeholder>
              <w:docPart w:val="D8FB0A1172E845CA81A3D64E3A7A4C61"/>
            </w:placeholder>
          </w:sdtPr>
          <w:sdtContent>
            <w:tc>
              <w:tcPr>
                <w:tcW w:w="6991" w:type="dxa"/>
              </w:tcPr>
              <w:p w14:paraId="2AE68B79" w14:textId="6FC32CBC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на кнопку входа в игру</w:t>
                </w:r>
                <w:r w:rsidRPr="00D604B1">
                  <w:rPr>
                    <w:szCs w:val="24"/>
                  </w:rPr>
                  <w:br/>
                  <w:t>3.Посмотреть на счёт</w:t>
                </w:r>
                <w:r w:rsidRPr="00D604B1">
                  <w:rPr>
                    <w:szCs w:val="24"/>
                  </w:rPr>
                  <w:br/>
                </w:r>
                <w:r w:rsidRPr="00D604B1">
                  <w:rPr>
                    <w:szCs w:val="24"/>
                  </w:rPr>
                  <w:t>4</w:t>
                </w:r>
                <w:r w:rsidRPr="00D604B1">
                  <w:rPr>
                    <w:szCs w:val="24"/>
                  </w:rPr>
                  <w:t>.</w:t>
                </w:r>
                <w:r w:rsidRPr="00D604B1">
                  <w:rPr>
                    <w:szCs w:val="24"/>
                  </w:rPr>
                  <w:t>Начать играть</w:t>
                </w:r>
                <w:r w:rsidRPr="00D604B1">
                  <w:rPr>
                    <w:szCs w:val="24"/>
                  </w:rPr>
                  <w:br/>
                </w:r>
                <w:r w:rsidRPr="00D604B1">
                  <w:rPr>
                    <w:szCs w:val="24"/>
                  </w:rPr>
                  <w:t>5</w:t>
                </w:r>
                <w:r w:rsidRPr="00D604B1">
                  <w:rPr>
                    <w:szCs w:val="24"/>
                  </w:rPr>
                  <w:t>.</w:t>
                </w:r>
                <w:r w:rsidRPr="00D604B1">
                  <w:rPr>
                    <w:szCs w:val="24"/>
                  </w:rPr>
                  <w:t>Посмотреть на счёт</w:t>
                </w:r>
              </w:p>
            </w:tc>
          </w:sdtContent>
        </w:sdt>
      </w:tr>
      <w:tr w:rsidR="005D2B44" w:rsidRPr="00D604B1" w14:paraId="13689EAD" w14:textId="77777777" w:rsidTr="002C575C">
        <w:tc>
          <w:tcPr>
            <w:tcW w:w="2364" w:type="dxa"/>
          </w:tcPr>
          <w:p w14:paraId="239C2076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412438380"/>
            <w:placeholder>
              <w:docPart w:val="3CC93BAD05FF4C1E93B40F6A2E4D1965"/>
            </w:placeholder>
          </w:sdtPr>
          <w:sdtContent>
            <w:tc>
              <w:tcPr>
                <w:tcW w:w="6991" w:type="dxa"/>
              </w:tcPr>
              <w:p w14:paraId="37961321" w14:textId="09323794" w:rsidR="005D2B44" w:rsidRPr="00D604B1" w:rsidRDefault="005D2B44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Счёт идёт не с 0</w:t>
                </w:r>
              </w:p>
            </w:tc>
          </w:sdtContent>
        </w:sdt>
      </w:tr>
      <w:tr w:rsidR="005D2B44" w:rsidRPr="00D604B1" w14:paraId="607A1332" w14:textId="77777777" w:rsidTr="002C575C">
        <w:tc>
          <w:tcPr>
            <w:tcW w:w="2364" w:type="dxa"/>
          </w:tcPr>
          <w:p w14:paraId="2F9C037A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966807767"/>
            <w:placeholder>
              <w:docPart w:val="D648691A5763495AB8B33E271AE62CDF"/>
            </w:placeholder>
          </w:sdtPr>
          <w:sdtContent>
            <w:tc>
              <w:tcPr>
                <w:tcW w:w="6991" w:type="dxa"/>
              </w:tcPr>
              <w:p w14:paraId="0F3E34BE" w14:textId="2A901643" w:rsidR="005D2B44" w:rsidRPr="00D604B1" w:rsidRDefault="00C31C09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Счёт начинается с 0</w:t>
                </w:r>
              </w:p>
            </w:tc>
          </w:sdtContent>
        </w:sdt>
      </w:tr>
      <w:tr w:rsidR="005D2B44" w:rsidRPr="00D604B1" w14:paraId="25AED567" w14:textId="77777777" w:rsidTr="002C575C">
        <w:tc>
          <w:tcPr>
            <w:tcW w:w="2364" w:type="dxa"/>
          </w:tcPr>
          <w:p w14:paraId="463F4B84" w14:textId="77777777" w:rsidR="005D2B44" w:rsidRPr="00D604B1" w:rsidRDefault="005D2B44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221432421"/>
            <w:placeholder>
              <w:docPart w:val="0492C84EF23941048B1C41A86AC5967E"/>
            </w:placeholder>
          </w:sdtPr>
          <w:sdtContent>
            <w:tc>
              <w:tcPr>
                <w:tcW w:w="6991" w:type="dxa"/>
              </w:tcPr>
              <w:p w14:paraId="0540E571" w14:textId="3ADFF8B7" w:rsidR="005D2B44" w:rsidRPr="00D604B1" w:rsidRDefault="005D2B44" w:rsidP="00C31C0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 xml:space="preserve"> </w:t>
                </w:r>
                <w:proofErr w:type="spellStart"/>
                <w:r w:rsidR="00C31C09" w:rsidRPr="00D604B1">
                  <w:rPr>
                    <w:szCs w:val="24"/>
                  </w:rPr>
                  <w:t>var</w:t>
                </w:r>
                <w:proofErr w:type="spellEnd"/>
                <w:r w:rsidR="00C31C09" w:rsidRPr="00D604B1">
                  <w:rPr>
                    <w:szCs w:val="24"/>
                  </w:rPr>
                  <w:t xml:space="preserve"> </w:t>
                </w:r>
                <w:proofErr w:type="spellStart"/>
                <w:r w:rsidR="00C31C09" w:rsidRPr="00D604B1">
                  <w:rPr>
                    <w:szCs w:val="24"/>
                  </w:rPr>
                  <w:t>score</w:t>
                </w:r>
                <w:proofErr w:type="spellEnd"/>
                <w:r w:rsidR="00C31C09" w:rsidRPr="00D604B1">
                  <w:rPr>
                    <w:szCs w:val="24"/>
                  </w:rPr>
                  <w:t xml:space="preserve"> = 23630;</w:t>
                </w:r>
              </w:p>
            </w:tc>
          </w:sdtContent>
        </w:sdt>
      </w:tr>
    </w:tbl>
    <w:p w14:paraId="1EAFD553" w14:textId="77777777" w:rsidR="002C575C" w:rsidRPr="00D604B1" w:rsidRDefault="002C575C" w:rsidP="002C575C">
      <w:pPr>
        <w:jc w:val="center"/>
        <w:rPr>
          <w:szCs w:val="24"/>
          <w:lang w:val="en-US"/>
        </w:rPr>
      </w:pPr>
    </w:p>
    <w:p w14:paraId="36254A36" w14:textId="16275B08" w:rsidR="002C575C" w:rsidRPr="00D604B1" w:rsidRDefault="002C575C" w:rsidP="002C575C">
      <w:pPr>
        <w:jc w:val="center"/>
        <w:rPr>
          <w:szCs w:val="24"/>
        </w:rPr>
      </w:pPr>
      <w:r w:rsidRPr="00D604B1">
        <w:rPr>
          <w:szCs w:val="24"/>
        </w:rPr>
        <w:t>ОТЧЁТ ОБ ОШИБКЕ №</w:t>
      </w:r>
      <w:sdt>
        <w:sdtPr>
          <w:rPr>
            <w:szCs w:val="24"/>
          </w:rPr>
          <w:id w:val="1526900837"/>
          <w:placeholder>
            <w:docPart w:val="61F6A50F8263438ABB93F5D55654157B"/>
          </w:placeholder>
        </w:sdtPr>
        <w:sdtContent>
          <w:r w:rsidRPr="00D604B1">
            <w:rPr>
              <w:szCs w:val="24"/>
            </w:rPr>
            <w:t>10</w:t>
          </w:r>
        </w:sdtContent>
      </w:sdt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6991"/>
      </w:tblGrid>
      <w:tr w:rsidR="002C575C" w:rsidRPr="00D604B1" w14:paraId="740712F5" w14:textId="77777777" w:rsidTr="007373E9">
        <w:tc>
          <w:tcPr>
            <w:tcW w:w="2364" w:type="dxa"/>
          </w:tcPr>
          <w:p w14:paraId="4F9CDCE6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Project:</w:t>
            </w:r>
          </w:p>
        </w:tc>
        <w:sdt>
          <w:sdtPr>
            <w:rPr>
              <w:szCs w:val="24"/>
            </w:rPr>
            <w:id w:val="-2036732793"/>
            <w:placeholder>
              <w:docPart w:val="3DA9FF52DCE14FC485BF0ABD00122C9C"/>
            </w:placeholder>
          </w:sdtPr>
          <w:sdtContent>
            <w:tc>
              <w:tcPr>
                <w:tcW w:w="6991" w:type="dxa"/>
              </w:tcPr>
              <w:p w14:paraId="4FD330E1" w14:textId="77777777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2048</w:t>
                </w:r>
              </w:p>
            </w:tc>
          </w:sdtContent>
        </w:sdt>
      </w:tr>
      <w:tr w:rsidR="002C575C" w:rsidRPr="00D604B1" w14:paraId="4DB65246" w14:textId="77777777" w:rsidTr="007373E9">
        <w:tc>
          <w:tcPr>
            <w:tcW w:w="2364" w:type="dxa"/>
          </w:tcPr>
          <w:p w14:paraId="4E6F3E6F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Component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616715292"/>
            <w:placeholder>
              <w:docPart w:val="45253DD060CC45EFBAAD42F779CA598C"/>
            </w:placeholder>
          </w:sdtPr>
          <w:sdtContent>
            <w:tc>
              <w:tcPr>
                <w:tcW w:w="6991" w:type="dxa"/>
              </w:tcPr>
              <w:p w14:paraId="1CBB04DD" w14:textId="69171FC5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Функциональная кнопка</w:t>
                </w:r>
              </w:p>
            </w:tc>
          </w:sdtContent>
        </w:sdt>
      </w:tr>
      <w:tr w:rsidR="002C575C" w:rsidRPr="00D604B1" w14:paraId="0BBE4246" w14:textId="77777777" w:rsidTr="007373E9">
        <w:tc>
          <w:tcPr>
            <w:tcW w:w="2364" w:type="dxa"/>
          </w:tcPr>
          <w:p w14:paraId="667F25EA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val="en-US"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Version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883357797"/>
            <w:placeholder>
              <w:docPart w:val="5BAC029266EC431CB7C122449D48239B"/>
            </w:placeholder>
            <w:dropDownList>
              <w:listItem w:value="Выберите элемент."/>
              <w:listItem w:displayText="v 1.0" w:value="v 1.0"/>
              <w:listItem w:displayText="v 1.1" w:value="v 1.1"/>
              <w:listItem w:displayText="v 1.2" w:value="v 1.2"/>
              <w:listItem w:displayText="v 2.0" w:value="v 2.0"/>
              <w:listItem w:displayText="v 3.0" w:value="v 3.0"/>
            </w:dropDownList>
          </w:sdtPr>
          <w:sdtContent>
            <w:tc>
              <w:tcPr>
                <w:tcW w:w="6991" w:type="dxa"/>
              </w:tcPr>
              <w:p w14:paraId="36DE5DB9" w14:textId="77777777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v 1.0</w:t>
                </w:r>
              </w:p>
            </w:tc>
          </w:sdtContent>
        </w:sdt>
      </w:tr>
      <w:tr w:rsidR="002C575C" w:rsidRPr="00D604B1" w14:paraId="4826A215" w14:textId="77777777" w:rsidTr="007373E9">
        <w:tc>
          <w:tcPr>
            <w:tcW w:w="2364" w:type="dxa"/>
          </w:tcPr>
          <w:p w14:paraId="1D013686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Summary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311221530"/>
            <w:placeholder>
              <w:docPart w:val="E19704F55C9044F99087E9B8AD712BA9"/>
            </w:placeholder>
          </w:sdtPr>
          <w:sdtContent>
            <w:tc>
              <w:tcPr>
                <w:tcW w:w="6991" w:type="dxa"/>
              </w:tcPr>
              <w:p w14:paraId="529563E8" w14:textId="02A0C81A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Ничего не делает и имеет некорректный текст</w:t>
                </w:r>
              </w:p>
            </w:tc>
          </w:sdtContent>
        </w:sdt>
      </w:tr>
      <w:tr w:rsidR="002C575C" w:rsidRPr="00D604B1" w14:paraId="7A8D9048" w14:textId="77777777" w:rsidTr="007373E9">
        <w:tc>
          <w:tcPr>
            <w:tcW w:w="2364" w:type="dxa"/>
          </w:tcPr>
          <w:p w14:paraId="0D24E190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Severity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661998063"/>
            <w:placeholder>
              <w:docPart w:val="825079604C7542FC838A40B1153C0736"/>
            </w:placeholder>
            <w:dropDownList>
              <w:listItem w:value="Выберите элемент."/>
              <w:listItem w:displayText="Blocker" w:value="Blocker"/>
              <w:listItem w:displayText="Critical" w:value="Critical"/>
              <w:listItem w:displayText="Major" w:value="Major"/>
              <w:listItem w:displayText="Minor" w:value="Minor"/>
              <w:listItem w:displayText="Trivial" w:value="Trivial"/>
            </w:dropDownList>
          </w:sdtPr>
          <w:sdtContent>
            <w:tc>
              <w:tcPr>
                <w:tcW w:w="6991" w:type="dxa"/>
              </w:tcPr>
              <w:p w14:paraId="5AEE144C" w14:textId="60118D69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Major</w:t>
                </w:r>
              </w:p>
            </w:tc>
          </w:sdtContent>
        </w:sdt>
      </w:tr>
      <w:tr w:rsidR="002C575C" w:rsidRPr="00D604B1" w14:paraId="6AE1A2FE" w14:textId="77777777" w:rsidTr="007373E9">
        <w:tc>
          <w:tcPr>
            <w:tcW w:w="2364" w:type="dxa"/>
          </w:tcPr>
          <w:p w14:paraId="23E510D8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Priority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427564841"/>
            <w:placeholder>
              <w:docPart w:val="CEABE752FE9A443789BDC4D96DF5B6D8"/>
            </w:placeholder>
            <w:dropDownList>
              <w:listItem w:value="Выберите элемент."/>
              <w:listItem w:displayText="High" w:value="High"/>
              <w:listItem w:displayText="Medium" w:value="Medium"/>
              <w:listItem w:displayText="Low" w:value="Low"/>
            </w:dropDownList>
          </w:sdtPr>
          <w:sdtContent>
            <w:tc>
              <w:tcPr>
                <w:tcW w:w="6991" w:type="dxa"/>
              </w:tcPr>
              <w:p w14:paraId="25C3FD85" w14:textId="4B848956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Medium</w:t>
                </w:r>
              </w:p>
            </w:tc>
          </w:sdtContent>
        </w:sdt>
      </w:tr>
      <w:tr w:rsidR="002C575C" w:rsidRPr="00D604B1" w14:paraId="33A09B01" w14:textId="77777777" w:rsidTr="007373E9">
        <w:tc>
          <w:tcPr>
            <w:tcW w:w="2364" w:type="dxa"/>
          </w:tcPr>
          <w:p w14:paraId="6D36D5A5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Status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893497406"/>
            <w:placeholder>
              <w:docPart w:val="2B7EE31F5A9347EABD40948EAACCB29F"/>
            </w:placeholder>
            <w:dropDownList>
              <w:listItem w:value="Выберите элемент."/>
              <w:listItem w:displayText="Create Issue" w:value="Create Issue"/>
              <w:listItem w:displayText="Open" w:value="Open"/>
              <w:listItem w:displayText="In Progress" w:value="In Progress"/>
              <w:listItem w:displayText="Resolved" w:value="Resolved"/>
              <w:listItem w:displayText="Closed" w:value="Closed"/>
              <w:listItem w:displayText="Reopen" w:value="Reopen"/>
            </w:dropDownList>
          </w:sdtPr>
          <w:sdtContent>
            <w:tc>
              <w:tcPr>
                <w:tcW w:w="6991" w:type="dxa"/>
              </w:tcPr>
              <w:p w14:paraId="6BAF0004" w14:textId="77777777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Create Issue</w:t>
                </w:r>
              </w:p>
            </w:tc>
          </w:sdtContent>
        </w:sdt>
      </w:tr>
      <w:tr w:rsidR="002C575C" w:rsidRPr="00D604B1" w14:paraId="7F77896B" w14:textId="77777777" w:rsidTr="007373E9">
        <w:tc>
          <w:tcPr>
            <w:tcW w:w="2364" w:type="dxa"/>
          </w:tcPr>
          <w:p w14:paraId="33675174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Author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895655205"/>
            <w:placeholder>
              <w:docPart w:val="42A3DCCC99B04B369DDD9DA4E0AA4FC8"/>
            </w:placeholder>
          </w:sdtPr>
          <w:sdtContent>
            <w:tc>
              <w:tcPr>
                <w:tcW w:w="6991" w:type="dxa"/>
              </w:tcPr>
              <w:p w14:paraId="1DAC8BAF" w14:textId="77777777" w:rsidR="002C575C" w:rsidRPr="00D604B1" w:rsidRDefault="002C575C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Рудский</w:t>
                </w:r>
                <w:proofErr w:type="spellEnd"/>
                <w:r w:rsidRPr="00D604B1">
                  <w:rPr>
                    <w:szCs w:val="24"/>
                  </w:rPr>
                  <w:t xml:space="preserve"> Г.В.</w:t>
                </w:r>
              </w:p>
            </w:tc>
          </w:sdtContent>
        </w:sdt>
      </w:tr>
      <w:tr w:rsidR="002C575C" w:rsidRPr="00D604B1" w14:paraId="57840F14" w14:textId="77777777" w:rsidTr="007373E9">
        <w:tc>
          <w:tcPr>
            <w:tcW w:w="2364" w:type="dxa"/>
          </w:tcPr>
          <w:p w14:paraId="27DFCDB3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Assigned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To:</w:t>
            </w:r>
          </w:p>
        </w:tc>
        <w:tc>
          <w:tcPr>
            <w:tcW w:w="6991" w:type="dxa"/>
          </w:tcPr>
          <w:p w14:paraId="4FE3215F" w14:textId="77777777" w:rsidR="002C575C" w:rsidRPr="00D604B1" w:rsidRDefault="002C575C" w:rsidP="007373E9">
            <w:pPr>
              <w:rPr>
                <w:szCs w:val="24"/>
              </w:rPr>
            </w:pPr>
            <w:proofErr w:type="spellStart"/>
            <w:r w:rsidRPr="00D604B1">
              <w:rPr>
                <w:szCs w:val="24"/>
              </w:rPr>
              <w:t>Ханько</w:t>
            </w:r>
            <w:proofErr w:type="spellEnd"/>
            <w:r w:rsidRPr="00D604B1">
              <w:rPr>
                <w:szCs w:val="24"/>
              </w:rPr>
              <w:t xml:space="preserve"> А.В.</w:t>
            </w:r>
          </w:p>
        </w:tc>
      </w:tr>
      <w:tr w:rsidR="002C575C" w:rsidRPr="00D604B1" w14:paraId="2A1010CE" w14:textId="77777777" w:rsidTr="007373E9">
        <w:tc>
          <w:tcPr>
            <w:tcW w:w="2364" w:type="dxa"/>
          </w:tcPr>
          <w:p w14:paraId="00435CBE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Environment:</w:t>
            </w:r>
          </w:p>
        </w:tc>
        <w:sdt>
          <w:sdtPr>
            <w:rPr>
              <w:szCs w:val="24"/>
            </w:rPr>
            <w:id w:val="-1254733844"/>
            <w:placeholder>
              <w:docPart w:val="7B8D9B75CAAD48D5BECC00301EEFFB9B"/>
            </w:placeholder>
          </w:sdtPr>
          <w:sdtContent>
            <w:tc>
              <w:tcPr>
                <w:tcW w:w="6991" w:type="dxa"/>
              </w:tcPr>
              <w:p w14:paraId="33499CC5" w14:textId="77777777" w:rsidR="002C575C" w:rsidRPr="00D604B1" w:rsidRDefault="002C575C" w:rsidP="007373E9">
                <w:pPr>
                  <w:rPr>
                    <w:szCs w:val="24"/>
                  </w:rPr>
                </w:pPr>
                <w:proofErr w:type="spellStart"/>
                <w:r w:rsidRPr="00D604B1">
                  <w:rPr>
                    <w:szCs w:val="24"/>
                  </w:rPr>
                  <w:t>Chrome</w:t>
                </w:r>
                <w:proofErr w:type="spellEnd"/>
                <w:r w:rsidRPr="00D604B1">
                  <w:rPr>
                    <w:szCs w:val="24"/>
                  </w:rPr>
                  <w:t xml:space="preserve"> 81</w:t>
                </w:r>
              </w:p>
            </w:tc>
          </w:sdtContent>
        </w:sdt>
      </w:tr>
      <w:tr w:rsidR="002C575C" w:rsidRPr="00D604B1" w14:paraId="1A64AE3E" w14:textId="77777777" w:rsidTr="007373E9">
        <w:tc>
          <w:tcPr>
            <w:tcW w:w="2364" w:type="dxa"/>
          </w:tcPr>
          <w:p w14:paraId="45616B87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Steps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to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Reproduce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1781296251"/>
            <w:placeholder>
              <w:docPart w:val="897BFB7E37F6487D9F02B0BC3546A2EF"/>
            </w:placeholder>
          </w:sdtPr>
          <w:sdtContent>
            <w:tc>
              <w:tcPr>
                <w:tcW w:w="6991" w:type="dxa"/>
              </w:tcPr>
              <w:p w14:paraId="4566F8D4" w14:textId="119A79F9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1.Открыть веб-приложение</w:t>
                </w:r>
                <w:r w:rsidRPr="00D604B1">
                  <w:rPr>
                    <w:szCs w:val="24"/>
                  </w:rPr>
                  <w:br/>
                  <w:t>2.Нажать на кнопку входа в игру</w:t>
                </w:r>
                <w:r w:rsidRPr="00D604B1">
                  <w:rPr>
                    <w:szCs w:val="24"/>
                  </w:rPr>
                  <w:br/>
                </w:r>
                <w:r w:rsidRPr="00D604B1">
                  <w:rPr>
                    <w:szCs w:val="24"/>
                  </w:rPr>
                  <w:t>3</w:t>
                </w:r>
                <w:r w:rsidRPr="00D604B1">
                  <w:rPr>
                    <w:szCs w:val="24"/>
                  </w:rPr>
                  <w:t>.Нажать кнопку «</w:t>
                </w:r>
                <w:proofErr w:type="spellStart"/>
                <w:r w:rsidRPr="00D604B1">
                  <w:rPr>
                    <w:szCs w:val="24"/>
                  </w:rPr>
                  <w:t>gthtpfuhepbnm</w:t>
                </w:r>
                <w:proofErr w:type="spellEnd"/>
                <w:r w:rsidRPr="00D604B1">
                  <w:rPr>
                    <w:szCs w:val="24"/>
                  </w:rPr>
                  <w:t xml:space="preserve"> </w:t>
                </w:r>
                <w:proofErr w:type="spellStart"/>
                <w:r w:rsidRPr="00D604B1">
                  <w:rPr>
                    <w:szCs w:val="24"/>
                  </w:rPr>
                  <w:t>buhe</w:t>
                </w:r>
                <w:proofErr w:type="spellEnd"/>
                <w:r w:rsidRPr="00D604B1">
                  <w:rPr>
                    <w:szCs w:val="24"/>
                  </w:rPr>
                  <w:t>»</w:t>
                </w:r>
                <w:r w:rsidRPr="00D604B1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2C575C" w:rsidRPr="00D604B1" w14:paraId="0838DE90" w14:textId="77777777" w:rsidTr="007373E9">
        <w:tc>
          <w:tcPr>
            <w:tcW w:w="2364" w:type="dxa"/>
          </w:tcPr>
          <w:p w14:paraId="237D301B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29623499"/>
            <w:placeholder>
              <w:docPart w:val="60E78B2C91F4426FBB115FC1FA675D24"/>
            </w:placeholder>
          </w:sdtPr>
          <w:sdtContent>
            <w:tc>
              <w:tcPr>
                <w:tcW w:w="6991" w:type="dxa"/>
              </w:tcPr>
              <w:p w14:paraId="14AB3C66" w14:textId="69D5A56B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ничего не делает и написан некорректный текст</w:t>
                </w:r>
              </w:p>
            </w:tc>
          </w:sdtContent>
        </w:sdt>
      </w:tr>
      <w:tr w:rsidR="002C575C" w:rsidRPr="00D604B1" w14:paraId="4DAF81DF" w14:textId="77777777" w:rsidTr="007373E9">
        <w:tc>
          <w:tcPr>
            <w:tcW w:w="2364" w:type="dxa"/>
          </w:tcPr>
          <w:p w14:paraId="08BEF50F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Expected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 xml:space="preserve"> </w:t>
            </w: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Result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408734160"/>
            <w:placeholder>
              <w:docPart w:val="1C729674CA764966BD3A32301E699BD8"/>
            </w:placeholder>
          </w:sdtPr>
          <w:sdtContent>
            <w:tc>
              <w:tcPr>
                <w:tcW w:w="6991" w:type="dxa"/>
              </w:tcPr>
              <w:p w14:paraId="20CC0383" w14:textId="750C5C06" w:rsidR="002C575C" w:rsidRPr="00D604B1" w:rsidRDefault="002C575C" w:rsidP="007373E9">
                <w:pPr>
                  <w:rPr>
                    <w:szCs w:val="24"/>
                  </w:rPr>
                </w:pPr>
                <w:r w:rsidRPr="00D604B1">
                  <w:rPr>
                    <w:szCs w:val="24"/>
                  </w:rPr>
                  <w:t>Кнопка выполняет свою функцию и имеет текст согласно этой функции</w:t>
                </w:r>
              </w:p>
            </w:tc>
          </w:sdtContent>
        </w:sdt>
      </w:tr>
      <w:tr w:rsidR="002C575C" w:rsidRPr="00D604B1" w14:paraId="04C9CAF1" w14:textId="77777777" w:rsidTr="007373E9">
        <w:tc>
          <w:tcPr>
            <w:tcW w:w="2364" w:type="dxa"/>
          </w:tcPr>
          <w:p w14:paraId="61161436" w14:textId="77777777" w:rsidR="002C575C" w:rsidRPr="00D604B1" w:rsidRDefault="002C575C" w:rsidP="007373E9">
            <w:pPr>
              <w:spacing w:line="233" w:lineRule="atLeast"/>
              <w:rPr>
                <w:rFonts w:eastAsia="Times New Roman"/>
                <w:b/>
                <w:color w:val="2A2A2A"/>
                <w:szCs w:val="24"/>
                <w:lang w:eastAsia="ru-RU"/>
              </w:rPr>
            </w:pPr>
            <w:proofErr w:type="spellStart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Attachment</w:t>
            </w:r>
            <w:proofErr w:type="spellEnd"/>
            <w:r w:rsidRPr="00D604B1">
              <w:rPr>
                <w:rFonts w:eastAsia="Times New Roman"/>
                <w:b/>
                <w:color w:val="2A2A2A"/>
                <w:szCs w:val="24"/>
                <w:lang w:eastAsia="ru-RU"/>
              </w:rPr>
              <w:t>:</w:t>
            </w:r>
          </w:p>
        </w:tc>
        <w:sdt>
          <w:sdtPr>
            <w:rPr>
              <w:szCs w:val="24"/>
            </w:rPr>
            <w:id w:val="-1653752120"/>
            <w:placeholder>
              <w:docPart w:val="3FF7CB08A906457D80F9D54032F46778"/>
            </w:placeholder>
          </w:sdtPr>
          <w:sdtContent>
            <w:tc>
              <w:tcPr>
                <w:tcW w:w="6991" w:type="dxa"/>
              </w:tcPr>
              <w:p w14:paraId="27125168" w14:textId="7B9E8983" w:rsidR="002C575C" w:rsidRPr="00D604B1" w:rsidRDefault="002C575C" w:rsidP="007373E9">
                <w:pPr>
                  <w:rPr>
                    <w:szCs w:val="24"/>
                    <w:lang w:val="en-US"/>
                  </w:rPr>
                </w:pPr>
                <w:r w:rsidRPr="00D604B1">
                  <w:rPr>
                    <w:szCs w:val="24"/>
                    <w:lang w:val="en-US"/>
                  </w:rPr>
                  <w:t xml:space="preserve"> &lt;button&gt;&lt;b&gt;</w:t>
                </w:r>
                <w:proofErr w:type="spellStart"/>
                <w:r w:rsidRPr="00D604B1">
                  <w:rPr>
                    <w:szCs w:val="24"/>
                    <w:lang w:val="en-US"/>
                  </w:rPr>
                  <w:t>gthtpfuhepbnm</w:t>
                </w:r>
                <w:proofErr w:type="spellEnd"/>
                <w:r w:rsidRPr="00D604B1">
                  <w:rPr>
                    <w:szCs w:val="24"/>
                    <w:lang w:val="en-US"/>
                  </w:rPr>
                  <w:t xml:space="preserve"> </w:t>
                </w:r>
                <w:proofErr w:type="spellStart"/>
                <w:r w:rsidRPr="00D604B1">
                  <w:rPr>
                    <w:szCs w:val="24"/>
                    <w:lang w:val="en-US"/>
                  </w:rPr>
                  <w:t>buhe</w:t>
                </w:r>
                <w:proofErr w:type="spellEnd"/>
                <w:r w:rsidRPr="00D604B1">
                  <w:rPr>
                    <w:szCs w:val="24"/>
                    <w:lang w:val="en-US"/>
                  </w:rPr>
                  <w:t>&lt;/b&gt;&lt;/button&gt;</w:t>
                </w:r>
              </w:p>
            </w:tc>
          </w:sdtContent>
        </w:sdt>
      </w:tr>
    </w:tbl>
    <w:p w14:paraId="1CE7F954" w14:textId="6993DED0" w:rsidR="002C575C" w:rsidRPr="00D604B1" w:rsidRDefault="002C575C" w:rsidP="002C575C">
      <w:pPr>
        <w:jc w:val="center"/>
        <w:rPr>
          <w:b/>
          <w:bCs/>
          <w:szCs w:val="24"/>
        </w:rPr>
      </w:pPr>
      <w:r w:rsidRPr="00D604B1">
        <w:rPr>
          <w:szCs w:val="24"/>
          <w:lang w:val="en-US"/>
        </w:rPr>
        <w:br/>
      </w:r>
      <w:r w:rsidRPr="00D604B1">
        <w:rPr>
          <w:b/>
          <w:bCs/>
          <w:szCs w:val="24"/>
        </w:rPr>
        <w:t>Контрольные вопросы</w:t>
      </w:r>
    </w:p>
    <w:p w14:paraId="0A54C54A" w14:textId="208B14FC" w:rsidR="002C575C" w:rsidRPr="00D604B1" w:rsidRDefault="002C575C" w:rsidP="002C575C">
      <w:pPr>
        <w:pStyle w:val="Default"/>
        <w:numPr>
          <w:ilvl w:val="0"/>
          <w:numId w:val="2"/>
        </w:numPr>
        <w:spacing w:after="21"/>
      </w:pPr>
      <w:r w:rsidRPr="00D604B1">
        <w:t xml:space="preserve">В чём заключаются недостатки метода White Box. </w:t>
      </w:r>
    </w:p>
    <w:p w14:paraId="12B0CD88" w14:textId="77777777" w:rsidR="00D604B1" w:rsidRPr="00D604B1" w:rsidRDefault="00D604B1" w:rsidP="00D604B1">
      <w:pPr>
        <w:pStyle w:val="Default"/>
        <w:spacing w:after="21"/>
        <w:ind w:left="720"/>
      </w:pPr>
    </w:p>
    <w:p w14:paraId="13F42A03" w14:textId="77777777" w:rsidR="002C575C" w:rsidRPr="00D604B1" w:rsidRDefault="002C575C" w:rsidP="00D604B1">
      <w:pPr>
        <w:pStyle w:val="Default"/>
        <w:ind w:left="708"/>
      </w:pPr>
      <w:r w:rsidRPr="00D604B1">
        <w:t xml:space="preserve">– для выполнения тестирования белого ящика необходимо большое количество специальных знаний; </w:t>
      </w:r>
    </w:p>
    <w:p w14:paraId="0A688A7A" w14:textId="6B7D7A8F" w:rsidR="002C575C" w:rsidRPr="00D604B1" w:rsidRDefault="002C575C" w:rsidP="00D604B1">
      <w:pPr>
        <w:pStyle w:val="Default"/>
        <w:spacing w:after="21"/>
        <w:ind w:left="708"/>
      </w:pPr>
      <w:r w:rsidRPr="00D604B1">
        <w:t>– при использовании автоматизации тестирования на этом уровне, поддержка тестовых скриптов может оказаться достаточно накладной, если программа часто изменяется.</w:t>
      </w:r>
    </w:p>
    <w:p w14:paraId="47D3B9C8" w14:textId="77777777" w:rsidR="00D604B1" w:rsidRPr="00D604B1" w:rsidRDefault="00D604B1" w:rsidP="00D604B1">
      <w:pPr>
        <w:pStyle w:val="Default"/>
        <w:spacing w:after="21"/>
        <w:ind w:left="708"/>
      </w:pPr>
    </w:p>
    <w:p w14:paraId="1AF8B1C9" w14:textId="6D2B4128" w:rsidR="002C575C" w:rsidRDefault="002C575C" w:rsidP="00D604B1">
      <w:pPr>
        <w:pStyle w:val="Default"/>
        <w:numPr>
          <w:ilvl w:val="0"/>
          <w:numId w:val="2"/>
        </w:numPr>
        <w:spacing w:after="21"/>
      </w:pPr>
      <w:r w:rsidRPr="00D604B1">
        <w:t xml:space="preserve">Что можно тестировать методом белого ящика. </w:t>
      </w:r>
    </w:p>
    <w:p w14:paraId="2F6F7E96" w14:textId="36E9CECD" w:rsidR="00D604B1" w:rsidRPr="00D604B1" w:rsidRDefault="00D604B1" w:rsidP="00D604B1">
      <w:pPr>
        <w:pStyle w:val="Default"/>
        <w:numPr>
          <w:ilvl w:val="0"/>
          <w:numId w:val="10"/>
        </w:numPr>
        <w:spacing w:after="21"/>
      </w:pPr>
      <w:r>
        <w:rPr>
          <w:lang w:val="ru-RU"/>
        </w:rPr>
        <w:t>Код</w:t>
      </w:r>
    </w:p>
    <w:p w14:paraId="42AF5D5F" w14:textId="05830790" w:rsidR="00D604B1" w:rsidRPr="00D604B1" w:rsidRDefault="00D604B1" w:rsidP="00D604B1">
      <w:pPr>
        <w:pStyle w:val="Default"/>
        <w:numPr>
          <w:ilvl w:val="0"/>
          <w:numId w:val="10"/>
        </w:numPr>
        <w:spacing w:after="21"/>
      </w:pPr>
      <w:r>
        <w:rPr>
          <w:lang w:val="ru-RU"/>
        </w:rPr>
        <w:t>БД</w:t>
      </w:r>
    </w:p>
    <w:p w14:paraId="0EC5D424" w14:textId="19B4B10D" w:rsidR="00D604B1" w:rsidRPr="00D604B1" w:rsidRDefault="00D604B1" w:rsidP="00D604B1">
      <w:pPr>
        <w:pStyle w:val="Default"/>
        <w:numPr>
          <w:ilvl w:val="0"/>
          <w:numId w:val="10"/>
        </w:numPr>
        <w:spacing w:after="21"/>
      </w:pPr>
      <w:r>
        <w:rPr>
          <w:lang w:val="ru-RU"/>
        </w:rPr>
        <w:t>Документацию</w:t>
      </w:r>
    </w:p>
    <w:p w14:paraId="27FCC71F" w14:textId="62A6458D" w:rsidR="002C575C" w:rsidRDefault="002C575C" w:rsidP="002C575C">
      <w:pPr>
        <w:pStyle w:val="Default"/>
        <w:numPr>
          <w:ilvl w:val="0"/>
          <w:numId w:val="2"/>
        </w:numPr>
        <w:spacing w:after="21"/>
      </w:pPr>
      <w:r w:rsidRPr="00D604B1">
        <w:t xml:space="preserve">Перечислите основные виды тестирования, которые можно проводить по методу белого ящика. </w:t>
      </w:r>
    </w:p>
    <w:p w14:paraId="23B1C3FC" w14:textId="1B773348" w:rsidR="00D604B1" w:rsidRDefault="00D604B1" w:rsidP="00D604B1">
      <w:pPr>
        <w:pStyle w:val="ac"/>
        <w:numPr>
          <w:ilvl w:val="0"/>
          <w:numId w:val="9"/>
        </w:numPr>
      </w:pPr>
      <w:r>
        <w:t>Модульное</w:t>
      </w:r>
    </w:p>
    <w:p w14:paraId="75B86B9E" w14:textId="46F7077B" w:rsidR="00D604B1" w:rsidRDefault="00D604B1" w:rsidP="00D604B1">
      <w:pPr>
        <w:pStyle w:val="ac"/>
        <w:numPr>
          <w:ilvl w:val="0"/>
          <w:numId w:val="9"/>
        </w:numPr>
      </w:pPr>
      <w:r>
        <w:t>Интеграционное (если есть доступ к коду)</w:t>
      </w:r>
    </w:p>
    <w:p w14:paraId="3F057AC5" w14:textId="0DE6C79D" w:rsidR="00D604B1" w:rsidRDefault="00D604B1" w:rsidP="00D604B1">
      <w:pPr>
        <w:pStyle w:val="ac"/>
        <w:numPr>
          <w:ilvl w:val="0"/>
          <w:numId w:val="9"/>
        </w:numPr>
      </w:pPr>
      <w:r>
        <w:t>Ветвления и условия</w:t>
      </w:r>
    </w:p>
    <w:p w14:paraId="5043A079" w14:textId="698481EA" w:rsidR="00D604B1" w:rsidRDefault="00D604B1" w:rsidP="00D604B1">
      <w:pPr>
        <w:pStyle w:val="ac"/>
        <w:numPr>
          <w:ilvl w:val="0"/>
          <w:numId w:val="9"/>
        </w:numPr>
      </w:pPr>
      <w:r>
        <w:t>Циклы</w:t>
      </w:r>
    </w:p>
    <w:p w14:paraId="4D7011AE" w14:textId="1B78CA79" w:rsidR="00D604B1" w:rsidRDefault="00D604B1" w:rsidP="00D604B1">
      <w:pPr>
        <w:pStyle w:val="ac"/>
        <w:numPr>
          <w:ilvl w:val="0"/>
          <w:numId w:val="9"/>
        </w:numPr>
      </w:pPr>
      <w:r>
        <w:lastRenderedPageBreak/>
        <w:t>Покрытие кода</w:t>
      </w:r>
    </w:p>
    <w:p w14:paraId="5F63243D" w14:textId="03FC3CFB" w:rsidR="00D604B1" w:rsidRDefault="00D604B1" w:rsidP="00D604B1">
      <w:pPr>
        <w:pStyle w:val="ac"/>
        <w:numPr>
          <w:ilvl w:val="0"/>
          <w:numId w:val="9"/>
        </w:numPr>
      </w:pPr>
      <w:r>
        <w:t>Пути выполнения</w:t>
      </w:r>
    </w:p>
    <w:p w14:paraId="1FC71FEC" w14:textId="457D2618" w:rsidR="00D604B1" w:rsidRPr="00D604B1" w:rsidRDefault="00D604B1" w:rsidP="00D604B1">
      <w:pPr>
        <w:pStyle w:val="ac"/>
        <w:numPr>
          <w:ilvl w:val="0"/>
          <w:numId w:val="9"/>
        </w:numPr>
      </w:pPr>
      <w:r>
        <w:t>Потоки данных</w:t>
      </w:r>
    </w:p>
    <w:p w14:paraId="276FB7AC" w14:textId="43F8F5F9" w:rsidR="002C575C" w:rsidRDefault="002C575C" w:rsidP="002C575C">
      <w:pPr>
        <w:pStyle w:val="Default"/>
        <w:numPr>
          <w:ilvl w:val="0"/>
          <w:numId w:val="2"/>
        </w:numPr>
      </w:pPr>
      <w:r w:rsidRPr="00D604B1">
        <w:t xml:space="preserve">Что такое управляющий граф потока. </w:t>
      </w:r>
    </w:p>
    <w:p w14:paraId="4101186A" w14:textId="77777777" w:rsidR="00D604B1" w:rsidRPr="00D604B1" w:rsidRDefault="00D604B1" w:rsidP="00D604B1">
      <w:pPr>
        <w:pStyle w:val="Default"/>
        <w:ind w:left="720"/>
      </w:pPr>
    </w:p>
    <w:p w14:paraId="79F6F604" w14:textId="4ED7A102" w:rsidR="00D604B1" w:rsidRDefault="00D604B1" w:rsidP="00D604B1">
      <w:pPr>
        <w:ind w:left="708"/>
        <w:rPr>
          <w:szCs w:val="24"/>
        </w:rPr>
      </w:pPr>
      <w:r w:rsidRPr="00D604B1">
        <w:rPr>
          <w:szCs w:val="24"/>
        </w:rPr>
        <w:t xml:space="preserve">Граф потока управления – в теории компиляции – множество всех возможных путей исполнения программы, представленное в виде </w:t>
      </w:r>
      <w:proofErr w:type="spellStart"/>
      <w:r w:rsidRPr="00D604B1">
        <w:rPr>
          <w:szCs w:val="24"/>
        </w:rPr>
        <w:t>графa</w:t>
      </w:r>
      <w:proofErr w:type="spellEnd"/>
      <w:r w:rsidRPr="00D604B1">
        <w:rPr>
          <w:szCs w:val="24"/>
        </w:rPr>
        <w:t>.</w:t>
      </w:r>
    </w:p>
    <w:p w14:paraId="124C510F" w14:textId="4FD583EE" w:rsidR="00D604B1" w:rsidRPr="00D604B1" w:rsidRDefault="00D604B1" w:rsidP="00D604B1">
      <w:pPr>
        <w:ind w:left="708"/>
        <w:rPr>
          <w:szCs w:val="24"/>
          <w:lang w:val="ru-BY"/>
        </w:rPr>
      </w:pPr>
      <w:r>
        <w:rPr>
          <w:szCs w:val="24"/>
        </w:rPr>
        <w:t xml:space="preserve">Вывод: на лабораторной работе была проведена валидация кода игры «2048». В ходе валидации были найдены 10 багов и оформлены в </w:t>
      </w:r>
      <w:proofErr w:type="gramStart"/>
      <w:r>
        <w:rPr>
          <w:szCs w:val="24"/>
        </w:rPr>
        <w:t>отчёты  и</w:t>
      </w:r>
      <w:proofErr w:type="gramEnd"/>
      <w:r>
        <w:rPr>
          <w:szCs w:val="24"/>
        </w:rPr>
        <w:t xml:space="preserve"> дефектах.</w:t>
      </w:r>
    </w:p>
    <w:sectPr w:rsidR="00D604B1" w:rsidRPr="00D604B1" w:rsidSect="00E6678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7B9B" w14:textId="77777777" w:rsidR="00967802" w:rsidRDefault="00967802" w:rsidP="002C575C">
      <w:pPr>
        <w:spacing w:after="0" w:line="240" w:lineRule="auto"/>
      </w:pPr>
      <w:r>
        <w:separator/>
      </w:r>
    </w:p>
  </w:endnote>
  <w:endnote w:type="continuationSeparator" w:id="0">
    <w:p w14:paraId="27FF40B0" w14:textId="77777777" w:rsidR="00967802" w:rsidRDefault="00967802" w:rsidP="002C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FEF6" w14:textId="77777777" w:rsidR="00967802" w:rsidRDefault="00967802" w:rsidP="002C575C">
      <w:pPr>
        <w:spacing w:after="0" w:line="240" w:lineRule="auto"/>
      </w:pPr>
      <w:r>
        <w:separator/>
      </w:r>
    </w:p>
  </w:footnote>
  <w:footnote w:type="continuationSeparator" w:id="0">
    <w:p w14:paraId="0F5E655A" w14:textId="77777777" w:rsidR="00967802" w:rsidRDefault="00967802" w:rsidP="002C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5594" w14:textId="5AEEB60B" w:rsidR="002C575C" w:rsidRPr="002C575C" w:rsidRDefault="002C575C">
    <w:pPr>
      <w:pStyle w:val="a8"/>
    </w:pPr>
    <w:proofErr w:type="spellStart"/>
    <w:r w:rsidRPr="002C575C">
      <w:t>Рудский</w:t>
    </w:r>
    <w:proofErr w:type="spellEnd"/>
    <w:r w:rsidRPr="002C575C">
      <w:t xml:space="preserve"> Г.В., ТП-312, 2 вариант</w:t>
    </w:r>
  </w:p>
  <w:p w14:paraId="278FEA41" w14:textId="77777777" w:rsidR="002C575C" w:rsidRDefault="002C57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58"/>
    <w:multiLevelType w:val="hybridMultilevel"/>
    <w:tmpl w:val="B0BEF99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4C1AFB"/>
    <w:multiLevelType w:val="hybridMultilevel"/>
    <w:tmpl w:val="83A24C08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00B30"/>
    <w:multiLevelType w:val="hybridMultilevel"/>
    <w:tmpl w:val="C49ACD92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014F5"/>
    <w:multiLevelType w:val="hybridMultilevel"/>
    <w:tmpl w:val="5D16AD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A66574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547E5"/>
    <w:multiLevelType w:val="multilevel"/>
    <w:tmpl w:val="C3A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E478A"/>
    <w:multiLevelType w:val="hybridMultilevel"/>
    <w:tmpl w:val="7F2EA5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5901"/>
    <w:multiLevelType w:val="hybridMultilevel"/>
    <w:tmpl w:val="6B94A302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6B7EBD"/>
    <w:multiLevelType w:val="hybridMultilevel"/>
    <w:tmpl w:val="F54626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5746B9"/>
    <w:multiLevelType w:val="hybridMultilevel"/>
    <w:tmpl w:val="F5205798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60319C"/>
    <w:multiLevelType w:val="hybridMultilevel"/>
    <w:tmpl w:val="BF1E78C2"/>
    <w:lvl w:ilvl="0" w:tplc="C9461D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E"/>
    <w:rsid w:val="00033F84"/>
    <w:rsid w:val="0008005D"/>
    <w:rsid w:val="00236A18"/>
    <w:rsid w:val="002534E2"/>
    <w:rsid w:val="0028382A"/>
    <w:rsid w:val="002C575C"/>
    <w:rsid w:val="002F292E"/>
    <w:rsid w:val="003E6030"/>
    <w:rsid w:val="005B6923"/>
    <w:rsid w:val="005C0B42"/>
    <w:rsid w:val="005D2B44"/>
    <w:rsid w:val="007667F8"/>
    <w:rsid w:val="007D3034"/>
    <w:rsid w:val="00963043"/>
    <w:rsid w:val="00967802"/>
    <w:rsid w:val="00997BAD"/>
    <w:rsid w:val="00BE578F"/>
    <w:rsid w:val="00C31C09"/>
    <w:rsid w:val="00C44D75"/>
    <w:rsid w:val="00CA4617"/>
    <w:rsid w:val="00D604B1"/>
    <w:rsid w:val="00E06CAD"/>
    <w:rsid w:val="00E66788"/>
    <w:rsid w:val="00F1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8DDF"/>
  <w15:docId w15:val="{403402B2-493C-4CC7-A3B2-03856E32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4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4E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34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tml-tag">
    <w:name w:val="html-tag"/>
    <w:basedOn w:val="a0"/>
    <w:rsid w:val="00BE578F"/>
  </w:style>
  <w:style w:type="character" w:customStyle="1" w:styleId="html-attribute-name">
    <w:name w:val="html-attribute-name"/>
    <w:basedOn w:val="a0"/>
    <w:rsid w:val="00BE578F"/>
  </w:style>
  <w:style w:type="character" w:styleId="a7">
    <w:name w:val="Hyperlink"/>
    <w:basedOn w:val="a0"/>
    <w:uiPriority w:val="99"/>
    <w:unhideWhenUsed/>
    <w:rsid w:val="00BE578F"/>
    <w:rPr>
      <w:color w:val="0000FF"/>
      <w:u w:val="single"/>
    </w:rPr>
  </w:style>
  <w:style w:type="character" w:customStyle="1" w:styleId="html-attribute-value">
    <w:name w:val="html-attribute-value"/>
    <w:basedOn w:val="a0"/>
    <w:rsid w:val="00BE578F"/>
  </w:style>
  <w:style w:type="paragraph" w:styleId="a8">
    <w:name w:val="header"/>
    <w:basedOn w:val="a"/>
    <w:link w:val="a9"/>
    <w:uiPriority w:val="99"/>
    <w:unhideWhenUsed/>
    <w:rsid w:val="002C5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575C"/>
  </w:style>
  <w:style w:type="paragraph" w:styleId="aa">
    <w:name w:val="footer"/>
    <w:basedOn w:val="a"/>
    <w:link w:val="ab"/>
    <w:uiPriority w:val="99"/>
    <w:unhideWhenUsed/>
    <w:rsid w:val="002C57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575C"/>
  </w:style>
  <w:style w:type="paragraph" w:customStyle="1" w:styleId="Default">
    <w:name w:val="Default"/>
    <w:rsid w:val="002C575C"/>
    <w:pPr>
      <w:autoSpaceDE w:val="0"/>
      <w:autoSpaceDN w:val="0"/>
      <w:adjustRightInd w:val="0"/>
      <w:spacing w:after="0" w:line="240" w:lineRule="auto"/>
    </w:pPr>
    <w:rPr>
      <w:color w:val="000000"/>
      <w:szCs w:val="24"/>
      <w:lang w:val="ru-BY"/>
    </w:rPr>
  </w:style>
  <w:style w:type="paragraph" w:styleId="ac">
    <w:name w:val="Normal (Web)"/>
    <w:basedOn w:val="a"/>
    <w:uiPriority w:val="99"/>
    <w:unhideWhenUsed/>
    <w:rsid w:val="002C575C"/>
    <w:pPr>
      <w:spacing w:before="100" w:beforeAutospacing="1" w:after="100" w:afterAutospacing="1" w:line="240" w:lineRule="auto"/>
    </w:pPr>
    <w:rPr>
      <w:rFonts w:eastAsia="Times New Roman"/>
      <w:szCs w:val="24"/>
      <w:lang w:val="ru-BY" w:eastAsia="ru-BY"/>
    </w:rPr>
  </w:style>
  <w:style w:type="character" w:styleId="ad">
    <w:name w:val="Strong"/>
    <w:basedOn w:val="a0"/>
    <w:uiPriority w:val="22"/>
    <w:qFormat/>
    <w:rsid w:val="00D60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%D0%9E%D1%82%D1%81%D0%BE%D1%81%D1%83%20%D0%B7%D0%B0%20%D0%BA%D0%BE%D0%BB%D0%B1%D0%B0%D1%81%D1%83\Desktop\2048\204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1824.45554\&#1054;&#1058;&#1063;&#1025;&#1058;%20&#1054;&#1041;%20&#1054;&#1064;&#1048;&#1041;&#1050;&#10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1F49D044FA4AF392576A86F3868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E20A4-295C-4675-9500-2008B65FACBF}"/>
      </w:docPartPr>
      <w:docPartBody>
        <w:p w:rsidR="00627BB8" w:rsidRDefault="006162BA">
          <w:pPr>
            <w:pStyle w:val="3F1F49D044FA4AF392576A86F3868C7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9021914C6543DEB1580BC5F805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9AE562-7E4A-4450-BD90-EFC837AEDF3D}"/>
      </w:docPartPr>
      <w:docPartBody>
        <w:p w:rsidR="00627BB8" w:rsidRDefault="006162BA">
          <w:pPr>
            <w:pStyle w:val="009021914C6543DEB1580BC5F805750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1F16F933BE4A4FB9ABCC7AF71D2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299AC-5BBB-45BA-97A7-6B9A103103BF}"/>
      </w:docPartPr>
      <w:docPartBody>
        <w:p w:rsidR="00627BB8" w:rsidRDefault="006162BA">
          <w:pPr>
            <w:pStyle w:val="3F1F16F933BE4A4FB9ABCC7AF71D2A3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571D1B50947BCBADCFF9B25A16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CD48C-A090-4A6E-B135-A306D475FBBB}"/>
      </w:docPartPr>
      <w:docPartBody>
        <w:p w:rsidR="00627BB8" w:rsidRDefault="006162BA">
          <w:pPr>
            <w:pStyle w:val="80A571D1B50947BCBADCFF9B25A161F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CB526EE2F11440008F150ADF7720A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8EE21-C145-4557-BC8B-7342A61E4576}"/>
      </w:docPartPr>
      <w:docPartBody>
        <w:p w:rsidR="00627BB8" w:rsidRDefault="006162BA">
          <w:pPr>
            <w:pStyle w:val="CB526EE2F11440008F150ADF7720A0F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823DA4A6B4ABBBBBAD51E713C5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2F649-6CF0-477D-8BC2-A44C80D2A234}"/>
      </w:docPartPr>
      <w:docPartBody>
        <w:p w:rsidR="00627BB8" w:rsidRDefault="006162BA">
          <w:pPr>
            <w:pStyle w:val="E2E823DA4A6B4ABBBBBAD51E713C5D2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29E5B1F92B04CE6BD8A9C21FC217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EF869-6F75-4417-A29E-F0DCCB5CDC1E}"/>
      </w:docPartPr>
      <w:docPartBody>
        <w:p w:rsidR="00627BB8" w:rsidRDefault="006162BA">
          <w:pPr>
            <w:pStyle w:val="529E5B1F92B04CE6BD8A9C21FC217D7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4E457C8DC1F4CDAAD25C7623991E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2B0E5-1BE6-4C44-8FBD-8BC0DA3C5B5F}"/>
      </w:docPartPr>
      <w:docPartBody>
        <w:p w:rsidR="00627BB8" w:rsidRDefault="006162BA">
          <w:pPr>
            <w:pStyle w:val="D4E457C8DC1F4CDAAD25C7623991E88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1ECCCEF1FD5E477BAE96538EB7D9AF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FE4A33-B3CC-4FDB-B6D4-249DDF4F68B7}"/>
      </w:docPartPr>
      <w:docPartBody>
        <w:p w:rsidR="00627BB8" w:rsidRDefault="006162BA">
          <w:pPr>
            <w:pStyle w:val="1ECCCEF1FD5E477BAE96538EB7D9AFA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6008EC88FF4922AA26E9CFAE7B42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7CBBC-D09E-4B76-B5C8-E15902506356}"/>
      </w:docPartPr>
      <w:docPartBody>
        <w:p w:rsidR="00627BB8" w:rsidRDefault="006162BA">
          <w:pPr>
            <w:pStyle w:val="CE6008EC88FF4922AA26E9CFAE7B428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0638F5025043C48206947379827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24D9-C367-4EF8-9E18-7AE3CBFFDB6B}"/>
      </w:docPartPr>
      <w:docPartBody>
        <w:p w:rsidR="00627BB8" w:rsidRDefault="006162BA">
          <w:pPr>
            <w:pStyle w:val="F00638F5025043C4820694737982779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358E9CE8D42C59C601FDB7DF81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11CF5-BCD0-49B8-8FD0-33C776FE61A2}"/>
      </w:docPartPr>
      <w:docPartBody>
        <w:p w:rsidR="00627BB8" w:rsidRDefault="006162BA">
          <w:pPr>
            <w:pStyle w:val="9CA358E9CE8D42C59C601FDB7DF8148F"/>
          </w:pPr>
          <w:r w:rsidRPr="00687132">
            <w:rPr>
              <w:rStyle w:val="a3"/>
            </w:rPr>
            <w:t xml:space="preserve">Место для </w:t>
          </w:r>
          <w:r w:rsidRPr="00687132">
            <w:rPr>
              <w:rStyle w:val="a3"/>
            </w:rPr>
            <w:t>ввода текста.</w:t>
          </w:r>
        </w:p>
      </w:docPartBody>
    </w:docPart>
    <w:docPart>
      <w:docPartPr>
        <w:name w:val="F3442B6DF97C47F69AA57EF7D16C7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A2956C-8E8F-421E-B711-84253E20786C}"/>
      </w:docPartPr>
      <w:docPartBody>
        <w:p w:rsidR="00627BB8" w:rsidRDefault="006162BA">
          <w:pPr>
            <w:pStyle w:val="F3442B6DF97C47F69AA57EF7D16C7A5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C63595E19446DCB58A704948ABB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1DCD6-9D69-4DD5-B53B-6B1435774807}"/>
      </w:docPartPr>
      <w:docPartBody>
        <w:p w:rsidR="00627BB8" w:rsidRDefault="006162BA">
          <w:pPr>
            <w:pStyle w:val="90C63595E19446DCB58A704948ABB0D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9305C2E2E41269F61A873F796B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0A905A-DD4D-4D56-9E13-5733D2C521EE}"/>
      </w:docPartPr>
      <w:docPartBody>
        <w:p w:rsidR="00000000" w:rsidRDefault="00627BB8" w:rsidP="00627BB8">
          <w:pPr>
            <w:pStyle w:val="DBD9305C2E2E41269F61A873F796B09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650EA1630B470B8B2B4418CBB955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566C7-A165-4962-82C1-52A5D5BB0AF9}"/>
      </w:docPartPr>
      <w:docPartBody>
        <w:p w:rsidR="00000000" w:rsidRDefault="00627BB8" w:rsidP="00627BB8">
          <w:pPr>
            <w:pStyle w:val="BE650EA1630B470B8B2B4418CBB955D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B40257C36E48D8A71DDB6105615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BDAFB-FCA6-4038-BEF7-5681C3D36397}"/>
      </w:docPartPr>
      <w:docPartBody>
        <w:p w:rsidR="00000000" w:rsidRDefault="00627BB8" w:rsidP="00627BB8">
          <w:pPr>
            <w:pStyle w:val="61B40257C36E48D8A71DDB61056155C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9C3624691A4BD4A4DC2CCB1122C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EEFC0-27BF-46FD-9BEE-5EF64F40FBBD}"/>
      </w:docPartPr>
      <w:docPartBody>
        <w:p w:rsidR="00000000" w:rsidRDefault="00627BB8" w:rsidP="00627BB8">
          <w:pPr>
            <w:pStyle w:val="EB9C3624691A4BD4A4DC2CCB1122CEA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FA6598D46F5416F89109A476EB67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5AF49-5928-4107-AC85-FD41D1678F8B}"/>
      </w:docPartPr>
      <w:docPartBody>
        <w:p w:rsidR="00000000" w:rsidRDefault="00627BB8" w:rsidP="00627BB8">
          <w:pPr>
            <w:pStyle w:val="DFA6598D46F5416F89109A476EB674F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7D1E4203EB4A088F136822F0574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2598E-8A78-47E9-9B77-1050D6634FDD}"/>
      </w:docPartPr>
      <w:docPartBody>
        <w:p w:rsidR="00000000" w:rsidRDefault="00627BB8" w:rsidP="00627BB8">
          <w:pPr>
            <w:pStyle w:val="917D1E4203EB4A088F136822F057464C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E858F02D0B214F3F810462AEE715B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E75BFC-9592-4C66-9E74-9C8C5DED0262}"/>
      </w:docPartPr>
      <w:docPartBody>
        <w:p w:rsidR="00000000" w:rsidRDefault="00627BB8" w:rsidP="00627BB8">
          <w:pPr>
            <w:pStyle w:val="E858F02D0B214F3F810462AEE715B62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8CB7F66567D463E8098F137190D0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9EE7D-6B75-44D4-8DC7-D6000E56CA01}"/>
      </w:docPartPr>
      <w:docPartBody>
        <w:p w:rsidR="00000000" w:rsidRDefault="00627BB8" w:rsidP="00627BB8">
          <w:pPr>
            <w:pStyle w:val="58CB7F66567D463E8098F137190D0BE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DC2EED228C3E4BB8A260F0C0C5C473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9D9FDA-98C2-417A-89CE-C9A8A11AFC19}"/>
      </w:docPartPr>
      <w:docPartBody>
        <w:p w:rsidR="00000000" w:rsidRDefault="00627BB8" w:rsidP="00627BB8">
          <w:pPr>
            <w:pStyle w:val="DC2EED228C3E4BB8A260F0C0C5C4730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91618DB441FA8AB00C80CFD46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454694-9AE6-4B21-A2D6-F67D92F1DB4C}"/>
      </w:docPartPr>
      <w:docPartBody>
        <w:p w:rsidR="00000000" w:rsidRDefault="00627BB8" w:rsidP="00627BB8">
          <w:pPr>
            <w:pStyle w:val="2C1191618DB441FA8AB00C80CFD46F8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A89399D864740A5D6FD9D4623C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C0058F-4056-451A-95C6-E0FAD21D3449}"/>
      </w:docPartPr>
      <w:docPartBody>
        <w:p w:rsidR="00000000" w:rsidRDefault="00627BB8" w:rsidP="00627BB8">
          <w:pPr>
            <w:pStyle w:val="570A89399D864740A5D6FD9D4623C9A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2208F48BB1446BA40B15C6B8AE4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ECDF0-965A-451B-A2FE-50BF07F171D9}"/>
      </w:docPartPr>
      <w:docPartBody>
        <w:p w:rsidR="00000000" w:rsidRDefault="00627BB8" w:rsidP="00627BB8">
          <w:pPr>
            <w:pStyle w:val="DE2208F48BB1446BA40B15C6B8AE44E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B99E6338894C12B3DFBF9E70B0A4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C9FEF-42C4-47DF-9C0A-F1096FB328D8}"/>
      </w:docPartPr>
      <w:docPartBody>
        <w:p w:rsidR="00000000" w:rsidRDefault="00627BB8" w:rsidP="00627BB8">
          <w:pPr>
            <w:pStyle w:val="C8B99E6338894C12B3DFBF9E70B0A4B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5C131986454448843063C94E78B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45AFA-17A7-46FF-B6FB-CEA5A407527B}"/>
      </w:docPartPr>
      <w:docPartBody>
        <w:p w:rsidR="00000000" w:rsidRDefault="00627BB8" w:rsidP="00627BB8">
          <w:pPr>
            <w:pStyle w:val="855C131986454448843063C94E78B10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6CF98979BF4D5AB609753E3387C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1CBB1-4235-4FDE-AD69-EA8AB1189187}"/>
      </w:docPartPr>
      <w:docPartBody>
        <w:p w:rsidR="00000000" w:rsidRDefault="00627BB8" w:rsidP="00627BB8">
          <w:pPr>
            <w:pStyle w:val="8C6CF98979BF4D5AB609753E3387C86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01566834B54982B34E399E18A9D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B0F93A-47D3-468D-8E2B-AA9A1191A6C8}"/>
      </w:docPartPr>
      <w:docPartBody>
        <w:p w:rsidR="00000000" w:rsidRDefault="00627BB8" w:rsidP="00627BB8">
          <w:pPr>
            <w:pStyle w:val="EA01566834B54982B34E399E18A9DA4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84F5C00E13450196854E8AF68BF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E0D75-ACB9-47FB-BADD-C8DCA5C4C3FB}"/>
      </w:docPartPr>
      <w:docPartBody>
        <w:p w:rsidR="00000000" w:rsidRDefault="00627BB8" w:rsidP="00627BB8">
          <w:pPr>
            <w:pStyle w:val="B984F5C00E13450196854E8AF68BF8E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ACEBE30284B5680598B4AFDA81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F596F-C983-4C82-97A3-3C6E157FBCBE}"/>
      </w:docPartPr>
      <w:docPartBody>
        <w:p w:rsidR="00000000" w:rsidRDefault="00627BB8" w:rsidP="00627BB8">
          <w:pPr>
            <w:pStyle w:val="836ACEBE30284B5680598B4AFDA812A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19B8F7C9E4717B75090DB96434C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C26D8D-88AC-498D-9C03-011B50AADA20}"/>
      </w:docPartPr>
      <w:docPartBody>
        <w:p w:rsidR="00000000" w:rsidRDefault="00627BB8" w:rsidP="00627BB8">
          <w:pPr>
            <w:pStyle w:val="E6519B8F7C9E4717B75090DB96434C53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10B555A195364682BDF6A1DF05827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5B2FF-6331-43E3-9A50-983DE37F6DD2}"/>
      </w:docPartPr>
      <w:docPartBody>
        <w:p w:rsidR="00000000" w:rsidRDefault="00627BB8" w:rsidP="00627BB8">
          <w:pPr>
            <w:pStyle w:val="10B555A195364682BDF6A1DF05827BD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1604EDDC3A4E12ACC75B28B50EC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23409-1249-4123-9109-8F42491509FA}"/>
      </w:docPartPr>
      <w:docPartBody>
        <w:p w:rsidR="00000000" w:rsidRDefault="00627BB8" w:rsidP="00627BB8">
          <w:pPr>
            <w:pStyle w:val="8E1604EDDC3A4E12ACC75B28B50ECF69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E8414A76CDAD4CFCA4045C362C1C1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BDD3D-5AF6-4F22-91C0-A13EE7D99FCE}"/>
      </w:docPartPr>
      <w:docPartBody>
        <w:p w:rsidR="00000000" w:rsidRDefault="00627BB8" w:rsidP="00627BB8">
          <w:pPr>
            <w:pStyle w:val="E8414A76CDAD4CFCA4045C362C1C1069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1B2C05EC860143A6B52302D9E2743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B7FEF-A5A5-4987-A4E5-AADAE99EA5CA}"/>
      </w:docPartPr>
      <w:docPartBody>
        <w:p w:rsidR="00000000" w:rsidRDefault="00627BB8" w:rsidP="00627BB8">
          <w:pPr>
            <w:pStyle w:val="1B2C05EC860143A6B52302D9E27433A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C5C7EEA2A5F483198725A9715ED1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3EC2B-79CF-4406-B519-BE8552307AD0}"/>
      </w:docPartPr>
      <w:docPartBody>
        <w:p w:rsidR="00000000" w:rsidRDefault="00627BB8" w:rsidP="00627BB8">
          <w:pPr>
            <w:pStyle w:val="5C5C7EEA2A5F483198725A9715ED1BD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823168D1F548D6808C6B4A9B2D2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62027-03D4-49B1-BDD3-66800A11478E}"/>
      </w:docPartPr>
      <w:docPartBody>
        <w:p w:rsidR="00000000" w:rsidRDefault="00627BB8" w:rsidP="00627BB8">
          <w:pPr>
            <w:pStyle w:val="26823168D1F548D6808C6B4A9B2D2AF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6C5FA8FBCA4E1A9068E51EED9A9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979E4-6192-4B84-BD6D-EA70B29BD951}"/>
      </w:docPartPr>
      <w:docPartBody>
        <w:p w:rsidR="00000000" w:rsidRDefault="00627BB8" w:rsidP="00627BB8">
          <w:pPr>
            <w:pStyle w:val="A36C5FA8FBCA4E1A9068E51EED9A985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BC419CAE404CFE99CCC74B8604A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7166D-58A0-4546-871F-88410CB53871}"/>
      </w:docPartPr>
      <w:docPartBody>
        <w:p w:rsidR="00000000" w:rsidRDefault="00627BB8" w:rsidP="00627BB8">
          <w:pPr>
            <w:pStyle w:val="A2BC419CAE404CFE99CCC74B8604A2C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C7A9AC929475AAA0AAE76750A1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9FF2F-3B7F-4B73-8B64-81B530FAB913}"/>
      </w:docPartPr>
      <w:docPartBody>
        <w:p w:rsidR="00000000" w:rsidRDefault="00627BB8" w:rsidP="00627BB8">
          <w:pPr>
            <w:pStyle w:val="E8FC7A9AC929475AAA0AAE76750A1AE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2A94377E74B07BC1CA5D2B2A98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5A6D-E7D4-4D95-B851-92D1D70B6C27}"/>
      </w:docPartPr>
      <w:docPartBody>
        <w:p w:rsidR="00000000" w:rsidRDefault="00627BB8" w:rsidP="00627BB8">
          <w:pPr>
            <w:pStyle w:val="D452A94377E74B07BC1CA5D2B2A985C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DE71E7F8F24CC895C1FA2ACEA41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A329-DF13-4C4D-BE8B-5FD8639F6407}"/>
      </w:docPartPr>
      <w:docPartBody>
        <w:p w:rsidR="00000000" w:rsidRDefault="00627BB8" w:rsidP="00627BB8">
          <w:pPr>
            <w:pStyle w:val="F2DE71E7F8F24CC895C1FA2ACEA419E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85F34FF027402F8401D3D1B8B57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63E6C-AC27-4C1C-9E19-7ED5152A7307}"/>
      </w:docPartPr>
      <w:docPartBody>
        <w:p w:rsidR="00000000" w:rsidRDefault="00627BB8" w:rsidP="00627BB8">
          <w:pPr>
            <w:pStyle w:val="6B85F34FF027402F8401D3D1B8B57DF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E3F60560B8422C93A05F80BF13D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BE80B-600F-46F3-8892-E7789876372F}"/>
      </w:docPartPr>
      <w:docPartBody>
        <w:p w:rsidR="00000000" w:rsidRDefault="00627BB8" w:rsidP="00627BB8">
          <w:pPr>
            <w:pStyle w:val="15E3F60560B8422C93A05F80BF13D03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2FF4BB7984BF2A5DAB8B2A877D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60049-3F7A-4AF3-B1AD-26746147A421}"/>
      </w:docPartPr>
      <w:docPartBody>
        <w:p w:rsidR="00000000" w:rsidRDefault="00627BB8" w:rsidP="00627BB8">
          <w:pPr>
            <w:pStyle w:val="52D2FF4BB7984BF2A5DAB8B2A877D13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02FC1862B0334C8EAFEE368BE1F16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D8A26-5784-4D37-833E-C2FBE6AF24F8}"/>
      </w:docPartPr>
      <w:docPartBody>
        <w:p w:rsidR="00000000" w:rsidRDefault="00627BB8" w:rsidP="00627BB8">
          <w:pPr>
            <w:pStyle w:val="02FC1862B0334C8EAFEE368BE1F1682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5BDD7166948EDAE98E299600E0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C4B85-D786-4033-9F90-91F1217977A4}"/>
      </w:docPartPr>
      <w:docPartBody>
        <w:p w:rsidR="00000000" w:rsidRDefault="00627BB8" w:rsidP="00627BB8">
          <w:pPr>
            <w:pStyle w:val="F695BDD7166948EDAE98E299600E0DE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480CB5589D64BADB8408A17769AB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521053-DE08-4421-8773-0EB809DBA5E1}"/>
      </w:docPartPr>
      <w:docPartBody>
        <w:p w:rsidR="00000000" w:rsidRDefault="00627BB8" w:rsidP="00627BB8">
          <w:pPr>
            <w:pStyle w:val="5480CB5589D64BADB8408A17769AB2E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BE3145E240A24C119E0B7C95B1DC3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1D3FC1-BC86-4BB8-A11A-79455E7B9FAF}"/>
      </w:docPartPr>
      <w:docPartBody>
        <w:p w:rsidR="00000000" w:rsidRDefault="00627BB8" w:rsidP="00627BB8">
          <w:pPr>
            <w:pStyle w:val="BE3145E240A24C119E0B7C95B1DC3074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C2F39832C5C34A298C7C4E5BF3083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209E9-5F16-4FA9-B73A-74695A29B436}"/>
      </w:docPartPr>
      <w:docPartBody>
        <w:p w:rsidR="00000000" w:rsidRDefault="00627BB8" w:rsidP="00627BB8">
          <w:pPr>
            <w:pStyle w:val="C2F39832C5C34A298C7C4E5BF308312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92F14F873E4C29A432DB6699007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AC331-2D68-4530-ABB9-BA8D798C0A53}"/>
      </w:docPartPr>
      <w:docPartBody>
        <w:p w:rsidR="00000000" w:rsidRDefault="00627BB8" w:rsidP="00627BB8">
          <w:pPr>
            <w:pStyle w:val="9492F14F873E4C29A432DB669900783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1DB068AFE84D26B360575617C9B2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98B1E-DC53-4364-B5FA-09A985F11174}"/>
      </w:docPartPr>
      <w:docPartBody>
        <w:p w:rsidR="00000000" w:rsidRDefault="00627BB8" w:rsidP="00627BB8">
          <w:pPr>
            <w:pStyle w:val="FE1DB068AFE84D26B360575617C9B2C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4513987F04D53B944D78FD22A9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F8690-1731-48AC-AE2D-E6D7DF773EE7}"/>
      </w:docPartPr>
      <w:docPartBody>
        <w:p w:rsidR="00000000" w:rsidRDefault="00627BB8" w:rsidP="00627BB8">
          <w:pPr>
            <w:pStyle w:val="4734513987F04D53B944D78FD22A926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5E46B76B2F4E54AF4F288E470F6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7D9CF-A1CB-485C-AC7D-FEF476BEB498}"/>
      </w:docPartPr>
      <w:docPartBody>
        <w:p w:rsidR="00000000" w:rsidRDefault="00627BB8" w:rsidP="00627BB8">
          <w:pPr>
            <w:pStyle w:val="485E46B76B2F4E54AF4F288E470F6F2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707ABF58A44EA9DA8C5C341D0A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C76BF-B9F9-4475-BA7D-D267739B7AB1}"/>
      </w:docPartPr>
      <w:docPartBody>
        <w:p w:rsidR="00000000" w:rsidRDefault="00627BB8" w:rsidP="00627BB8">
          <w:pPr>
            <w:pStyle w:val="3BA707ABF58A44EA9DA8C5C341D0AF5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67B61EACA04F2BBB3D3FF275D806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AD98D-61B2-435E-9468-DA0AE0C54535}"/>
      </w:docPartPr>
      <w:docPartBody>
        <w:p w:rsidR="00000000" w:rsidRDefault="00627BB8" w:rsidP="00627BB8">
          <w:pPr>
            <w:pStyle w:val="1C67B61EACA04F2BBB3D3FF275D806C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02D9F09DBA4A1C8D44217DDAE500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D2095-5786-458F-92F9-53D8DCCF6CB0}"/>
      </w:docPartPr>
      <w:docPartBody>
        <w:p w:rsidR="00000000" w:rsidRDefault="00627BB8" w:rsidP="00627BB8">
          <w:pPr>
            <w:pStyle w:val="8302D9F09DBA4A1C8D44217DDAE5007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4AD57B030D468987B701569D89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2B7C3C-C138-474C-904F-4A98B7022446}"/>
      </w:docPartPr>
      <w:docPartBody>
        <w:p w:rsidR="00000000" w:rsidRDefault="00627BB8" w:rsidP="00627BB8">
          <w:pPr>
            <w:pStyle w:val="584AD57B030D468987B701569D89B33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F9162024F4EF9B72815BF77FFD2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C49F2-A6D3-4154-99AE-6FA2C9FF99E4}"/>
      </w:docPartPr>
      <w:docPartBody>
        <w:p w:rsidR="00000000" w:rsidRDefault="00627BB8" w:rsidP="00627BB8">
          <w:pPr>
            <w:pStyle w:val="BECF9162024F4EF9B72815BF77FFD22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F4F3B3B92004939B8B26F0D546A91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FCA5-7274-49EC-ABE4-157629E89071}"/>
      </w:docPartPr>
      <w:docPartBody>
        <w:p w:rsidR="00000000" w:rsidRDefault="00627BB8" w:rsidP="00627BB8">
          <w:pPr>
            <w:pStyle w:val="5F4F3B3B92004939B8B26F0D546A91F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B20319951D14A468871253F5E7F5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27069-31DB-4B9D-84AD-0049AA93DFC0}"/>
      </w:docPartPr>
      <w:docPartBody>
        <w:p w:rsidR="00000000" w:rsidRDefault="00627BB8" w:rsidP="00627BB8">
          <w:pPr>
            <w:pStyle w:val="8B20319951D14A468871253F5E7F523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3117AF2B764D4CC0BEFE1D86F344C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C0FC9-7BF1-41FB-8BF8-319BEC7F909E}"/>
      </w:docPartPr>
      <w:docPartBody>
        <w:p w:rsidR="00000000" w:rsidRDefault="00627BB8" w:rsidP="00627BB8">
          <w:pPr>
            <w:pStyle w:val="3117AF2B764D4CC0BEFE1D86F344CDD2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5126C69F1F54C3C942E4E332395BB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FC740-C907-4699-8338-9AF3D0B852AD}"/>
      </w:docPartPr>
      <w:docPartBody>
        <w:p w:rsidR="00000000" w:rsidRDefault="00627BB8" w:rsidP="00627BB8">
          <w:pPr>
            <w:pStyle w:val="55126C69F1F54C3C942E4E332395BBB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DA30DCA0D940B494C7219E78450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232F6-1BA9-4483-9ABE-1DC1E0529BC4}"/>
      </w:docPartPr>
      <w:docPartBody>
        <w:p w:rsidR="00000000" w:rsidRDefault="00627BB8" w:rsidP="00627BB8">
          <w:pPr>
            <w:pStyle w:val="97DA30DCA0D940B494C7219E7845091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6EF528054B48ECBBB317193EED1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E25F30-9CAE-4A34-93EB-00FDB2D41048}"/>
      </w:docPartPr>
      <w:docPartBody>
        <w:p w:rsidR="00000000" w:rsidRDefault="00627BB8" w:rsidP="00627BB8">
          <w:pPr>
            <w:pStyle w:val="E46EF528054B48ECBBB317193EED1D8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A61A77E34437D858A54F25E8C4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B069B-F30D-4150-A798-50FEB79D02E9}"/>
      </w:docPartPr>
      <w:docPartBody>
        <w:p w:rsidR="00000000" w:rsidRDefault="00627BB8" w:rsidP="00627BB8">
          <w:pPr>
            <w:pStyle w:val="6B4A61A77E34437D858A54F25E8C40E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EA080113E40BE87DB53B145004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0604E-84DD-4F9C-A98D-28107F11D95C}"/>
      </w:docPartPr>
      <w:docPartBody>
        <w:p w:rsidR="00000000" w:rsidRDefault="00627BB8" w:rsidP="00627BB8">
          <w:pPr>
            <w:pStyle w:val="D87EA080113E40BE87DB53B1450043B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5E15815C8948E5AE1A9EF1FEDE8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540C0-E1BC-4D16-8F05-B6122CF70D30}"/>
      </w:docPartPr>
      <w:docPartBody>
        <w:p w:rsidR="00000000" w:rsidRDefault="00627BB8" w:rsidP="00627BB8">
          <w:pPr>
            <w:pStyle w:val="915E15815C8948E5AE1A9EF1FEDE8CC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6B969950394D39A7D8827DA55F2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A7203-9CE2-4B8C-B902-AAC0B5C6E325}"/>
      </w:docPartPr>
      <w:docPartBody>
        <w:p w:rsidR="00000000" w:rsidRDefault="00627BB8" w:rsidP="00627BB8">
          <w:pPr>
            <w:pStyle w:val="8C6B969950394D39A7D8827DA55F2FF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F11FB77D14231B19D680B84B1D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F4812-9B9B-4D25-A40F-5DADB3A49AB3}"/>
      </w:docPartPr>
      <w:docPartBody>
        <w:p w:rsidR="00000000" w:rsidRDefault="00627BB8" w:rsidP="00627BB8">
          <w:pPr>
            <w:pStyle w:val="B97F11FB77D14231B19D680B84B1D73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503043849941CC85E323BC24B40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93DA9-1775-43A3-A754-D5C982FD5912}"/>
      </w:docPartPr>
      <w:docPartBody>
        <w:p w:rsidR="00000000" w:rsidRDefault="00627BB8" w:rsidP="00627BB8">
          <w:pPr>
            <w:pStyle w:val="FB503043849941CC85E323BC24B4054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570A09E1874888BC98066C9658DA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18BFB-A967-4EEA-BF70-2BD94FDDE4D2}"/>
      </w:docPartPr>
      <w:docPartBody>
        <w:p w:rsidR="00000000" w:rsidRDefault="00627BB8" w:rsidP="00627BB8">
          <w:pPr>
            <w:pStyle w:val="80570A09E1874888BC98066C9658DA2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250802DCAC4E4B09AE05FC0AD4A02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384EB-A2CF-42D0-B591-1B4E39F18460}"/>
      </w:docPartPr>
      <w:docPartBody>
        <w:p w:rsidR="00000000" w:rsidRDefault="00627BB8" w:rsidP="00627BB8">
          <w:pPr>
            <w:pStyle w:val="250802DCAC4E4B09AE05FC0AD4A020B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F0558963B80C43C3A3E7756665092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EDF3D1-23BB-4003-B120-5964B769C067}"/>
      </w:docPartPr>
      <w:docPartBody>
        <w:p w:rsidR="00000000" w:rsidRDefault="00627BB8" w:rsidP="00627BB8">
          <w:pPr>
            <w:pStyle w:val="F0558963B80C43C3A3E77566650920CD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93ACD5A260B4DC193F2711E866A5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802F8-7E9B-4545-B305-249CE288E40E}"/>
      </w:docPartPr>
      <w:docPartBody>
        <w:p w:rsidR="00000000" w:rsidRDefault="00627BB8" w:rsidP="00627BB8">
          <w:pPr>
            <w:pStyle w:val="893ACD5A260B4DC193F2711E866A582A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F005DCD86F74FF6A3BCA99BEBE72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521D3-875F-45B4-8438-3E6D38579A7B}"/>
      </w:docPartPr>
      <w:docPartBody>
        <w:p w:rsidR="00000000" w:rsidRDefault="00627BB8" w:rsidP="00627BB8">
          <w:pPr>
            <w:pStyle w:val="4F005DCD86F74FF6A3BCA99BEBE72D2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239A40FCC846FA8CA7233AA7D0ED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68518-360F-4F06-A85E-3AFE9EB845DC}"/>
      </w:docPartPr>
      <w:docPartBody>
        <w:p w:rsidR="00000000" w:rsidRDefault="00627BB8" w:rsidP="00627BB8">
          <w:pPr>
            <w:pStyle w:val="DC239A40FCC846FA8CA7233AA7D0ED8D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6367AA89DF466999177464ED10B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378FE-910B-4EE4-A659-54C0CAAD4F92}"/>
      </w:docPartPr>
      <w:docPartBody>
        <w:p w:rsidR="00000000" w:rsidRDefault="00627BB8" w:rsidP="00627BB8">
          <w:pPr>
            <w:pStyle w:val="616367AA89DF466999177464ED10BD6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D9EBB886A6491887D6029F25C884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D3A03-41EB-426B-B5A7-7E2F20D4D792}"/>
      </w:docPartPr>
      <w:docPartBody>
        <w:p w:rsidR="00000000" w:rsidRDefault="00627BB8" w:rsidP="00627BB8">
          <w:pPr>
            <w:pStyle w:val="EDD9EBB886A6491887D6029F25C884B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CC5749E7294D7DAF3D6033E275F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2ED60-2921-45E6-B229-8B804302102C}"/>
      </w:docPartPr>
      <w:docPartBody>
        <w:p w:rsidR="00000000" w:rsidRDefault="00627BB8" w:rsidP="00627BB8">
          <w:pPr>
            <w:pStyle w:val="CCCC5749E7294D7DAF3D6033E275FEC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C626DAC3D4A398789C27C90F1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9B2A4-0C7B-4381-9668-9155F1748158}"/>
      </w:docPartPr>
      <w:docPartBody>
        <w:p w:rsidR="00000000" w:rsidRDefault="00627BB8" w:rsidP="00627BB8">
          <w:pPr>
            <w:pStyle w:val="8C7C626DAC3D4A398789C27C90F1D10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397EAA88254C4DA5BB465F02A420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3266DA-0424-4F39-967C-4811809661C4}"/>
      </w:docPartPr>
      <w:docPartBody>
        <w:p w:rsidR="00000000" w:rsidRDefault="00627BB8" w:rsidP="00627BB8">
          <w:pPr>
            <w:pStyle w:val="E4397EAA88254C4DA5BB465F02A4202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D4A93B1544EA983300C5CF3769B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89864-9CAC-4922-B47C-A446A38965DF}"/>
      </w:docPartPr>
      <w:docPartBody>
        <w:p w:rsidR="00000000" w:rsidRDefault="00627BB8" w:rsidP="00627BB8">
          <w:pPr>
            <w:pStyle w:val="0C4D4A93B1544EA983300C5CF3769B7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FF80E7FBFF48AD9E09AFCD5CA210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9F14-4E0B-4A64-9D8B-D6CA516F58B1}"/>
      </w:docPartPr>
      <w:docPartBody>
        <w:p w:rsidR="00000000" w:rsidRDefault="00627BB8" w:rsidP="00627BB8">
          <w:pPr>
            <w:pStyle w:val="A8FF80E7FBFF48AD9E09AFCD5CA210B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9D78275FC5445C960F1B2092EDB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95DD9-39FE-4285-9A51-45346DCE9FE5}"/>
      </w:docPartPr>
      <w:docPartBody>
        <w:p w:rsidR="00000000" w:rsidRDefault="00627BB8" w:rsidP="00627BB8">
          <w:pPr>
            <w:pStyle w:val="7A9D78275FC5445C960F1B2092EDB56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A4499098A0843AAAF70C73927810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11ECC-8BC3-4235-A326-D68847300310}"/>
      </w:docPartPr>
      <w:docPartBody>
        <w:p w:rsidR="00000000" w:rsidRDefault="00627BB8" w:rsidP="00627BB8">
          <w:pPr>
            <w:pStyle w:val="6A4499098A0843AAAF70C7392781027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99205B3FF435EBF0A178AC1648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1528B-CE1E-4545-8632-E62213778DEE}"/>
      </w:docPartPr>
      <w:docPartBody>
        <w:p w:rsidR="00000000" w:rsidRDefault="00627BB8" w:rsidP="00627BB8">
          <w:pPr>
            <w:pStyle w:val="ED499205B3FF435EBF0A178AC1648F3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B3B05E0F80B4CD28B4C96C6A274A4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11A83-2FAB-4191-B716-7051042D0947}"/>
      </w:docPartPr>
      <w:docPartBody>
        <w:p w:rsidR="00000000" w:rsidRDefault="00627BB8" w:rsidP="00627BB8">
          <w:pPr>
            <w:pStyle w:val="4B3B05E0F80B4CD28B4C96C6A274A41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AAA81DFFEFE4702A57359ADF0B19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071CE6-F264-4E57-9AFC-646EE244E06E}"/>
      </w:docPartPr>
      <w:docPartBody>
        <w:p w:rsidR="00000000" w:rsidRDefault="00627BB8" w:rsidP="00627BB8">
          <w:pPr>
            <w:pStyle w:val="5AAA81DFFEFE4702A57359ADF0B19E9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817C06744F747D7BE189F7B820A77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677C5-1B75-4CD6-A1D3-38F3F3DA7F40}"/>
      </w:docPartPr>
      <w:docPartBody>
        <w:p w:rsidR="00000000" w:rsidRDefault="00627BB8" w:rsidP="00627BB8">
          <w:pPr>
            <w:pStyle w:val="4817C06744F747D7BE189F7B820A777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54B28423D468F96001B59FABE0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CE879-3CE6-4C99-987C-CDD52D2BA1BB}"/>
      </w:docPartPr>
      <w:docPartBody>
        <w:p w:rsidR="00000000" w:rsidRDefault="00627BB8" w:rsidP="00627BB8">
          <w:pPr>
            <w:pStyle w:val="BD254B28423D468F96001B59FABE0BB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963B4673E244B48CC586C868D08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49F86-36FC-45AB-9219-C6259E50EA7D}"/>
      </w:docPartPr>
      <w:docPartBody>
        <w:p w:rsidR="00000000" w:rsidRDefault="00627BB8" w:rsidP="00627BB8">
          <w:pPr>
            <w:pStyle w:val="7A963B4673E244B48CC586C868D08DB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685664271E4DA69E765A2550EFF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6CEF8-477C-4AA7-9F07-13C217F8147E}"/>
      </w:docPartPr>
      <w:docPartBody>
        <w:p w:rsidR="00000000" w:rsidRDefault="00627BB8" w:rsidP="00627BB8">
          <w:pPr>
            <w:pStyle w:val="27685664271E4DA69E765A2550EFFD0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F056D99A54DB991C375577D81A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9D424-82E4-417F-89D4-746D0CE0FCA2}"/>
      </w:docPartPr>
      <w:docPartBody>
        <w:p w:rsidR="00000000" w:rsidRDefault="00627BB8" w:rsidP="00627BB8">
          <w:pPr>
            <w:pStyle w:val="CDEF056D99A54DB991C375577D81A22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F0CA6189745A5B37A9E07AD3D0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5296C-E614-43BE-8801-54CEC96CC779}"/>
      </w:docPartPr>
      <w:docPartBody>
        <w:p w:rsidR="00000000" w:rsidRDefault="00627BB8" w:rsidP="00627BB8">
          <w:pPr>
            <w:pStyle w:val="0AFF0CA6189745A5B37A9E07AD3D0A0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1C0C91EFF041FE9AFAEA4040F49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66243-3854-4988-8CF5-07B5E0F62D84}"/>
      </w:docPartPr>
      <w:docPartBody>
        <w:p w:rsidR="00000000" w:rsidRDefault="00627BB8" w:rsidP="00627BB8">
          <w:pPr>
            <w:pStyle w:val="D21C0C91EFF041FE9AFAEA4040F49F7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1B752FDDBB435EA84A4EBD060B8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77916B-6E14-4090-AC64-7DD7AF7A2D6E}"/>
      </w:docPartPr>
      <w:docPartBody>
        <w:p w:rsidR="00000000" w:rsidRDefault="00627BB8" w:rsidP="00627BB8">
          <w:pPr>
            <w:pStyle w:val="CC1B752FDDBB435EA84A4EBD060B805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2AC7458A84F78921EBD7F77742C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775E3-ADB5-4915-8575-A82E165E6015}"/>
      </w:docPartPr>
      <w:docPartBody>
        <w:p w:rsidR="00000000" w:rsidRDefault="00627BB8" w:rsidP="00627BB8">
          <w:pPr>
            <w:pStyle w:val="0BC2AC7458A84F78921EBD7F77742C22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D5ABC8CDA24D97A969D859EF3519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BFF57-C6B5-435E-AA63-E4A0FA528B31}"/>
      </w:docPartPr>
      <w:docPartBody>
        <w:p w:rsidR="00000000" w:rsidRDefault="00627BB8" w:rsidP="00627BB8">
          <w:pPr>
            <w:pStyle w:val="19D5ABC8CDA24D97A969D859EF3519A5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5A98631F42CF44F48A51CD0FD524F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8F188-9CF0-4B8D-94FA-D3CD9D919F7A}"/>
      </w:docPartPr>
      <w:docPartBody>
        <w:p w:rsidR="00000000" w:rsidRDefault="00627BB8" w:rsidP="00627BB8">
          <w:pPr>
            <w:pStyle w:val="5A98631F42CF44F48A51CD0FD524FFDA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15E84FA2B74A45BCEEE0B1795A3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76E28-672D-450C-A8AE-3B5528C581EA}"/>
      </w:docPartPr>
      <w:docPartBody>
        <w:p w:rsidR="00000000" w:rsidRDefault="00627BB8" w:rsidP="00627BB8">
          <w:pPr>
            <w:pStyle w:val="0A15E84FA2B74A45BCEEE0B1795A39CE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30F0C5E4C2B41109CDD486DFC377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F26C0-5B6B-4A34-8430-D7C6FC8B35FE}"/>
      </w:docPartPr>
      <w:docPartBody>
        <w:p w:rsidR="00000000" w:rsidRDefault="00627BB8" w:rsidP="00627BB8">
          <w:pPr>
            <w:pStyle w:val="830F0C5E4C2B41109CDD486DFC3779B1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2EB3E5F03E4F43ACACF36AF604AE2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C7F83-8501-4FA0-87EA-2B6931D17B57}"/>
      </w:docPartPr>
      <w:docPartBody>
        <w:p w:rsidR="00000000" w:rsidRDefault="00627BB8" w:rsidP="00627BB8">
          <w:pPr>
            <w:pStyle w:val="2EB3E5F03E4F43ACACF36AF604AE20E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7EE297F05F84C0B8A065E3D22056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7BE68-1204-4A13-BE42-B89F7B52A105}"/>
      </w:docPartPr>
      <w:docPartBody>
        <w:p w:rsidR="00000000" w:rsidRDefault="00627BB8" w:rsidP="00627BB8">
          <w:pPr>
            <w:pStyle w:val="67EE297F05F84C0B8A065E3D220567E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BD5DC429384B8FACC6618BCE0351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0954D-B675-4DE7-8C69-9B4488901F0A}"/>
      </w:docPartPr>
      <w:docPartBody>
        <w:p w:rsidR="00000000" w:rsidRDefault="00627BB8" w:rsidP="00627BB8">
          <w:pPr>
            <w:pStyle w:val="76BD5DC429384B8FACC6618BCE0351B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28D291CD4C44BCB2FD183FBA2C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58A823-DB2C-4DB5-B9EC-6F4B09A2E86E}"/>
      </w:docPartPr>
      <w:docPartBody>
        <w:p w:rsidR="00000000" w:rsidRDefault="00627BB8" w:rsidP="00627BB8">
          <w:pPr>
            <w:pStyle w:val="AB28D291CD4C44BCB2FD183FBA2C0250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F0C4F7B2774E9F8E7B1BA4AFD44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4D03B-10E1-43CE-947C-BD53AC1CE32E}"/>
      </w:docPartPr>
      <w:docPartBody>
        <w:p w:rsidR="00000000" w:rsidRDefault="00627BB8" w:rsidP="00627BB8">
          <w:pPr>
            <w:pStyle w:val="62F0C4F7B2774E9F8E7B1BA4AFD4470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B879EF5860454A921CF1C5DF6E40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BBA8A-4B65-4FE7-9923-D5427B2E950B}"/>
      </w:docPartPr>
      <w:docPartBody>
        <w:p w:rsidR="00000000" w:rsidRDefault="00627BB8" w:rsidP="00627BB8">
          <w:pPr>
            <w:pStyle w:val="B4B879EF5860454A921CF1C5DF6E407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4E41175E7840A1A35A18CF2744E4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8470D5-0800-4F04-ADB2-D13FA41EB7C6}"/>
      </w:docPartPr>
      <w:docPartBody>
        <w:p w:rsidR="00000000" w:rsidRDefault="00627BB8" w:rsidP="00627BB8">
          <w:pPr>
            <w:pStyle w:val="164E41175E7840A1A35A18CF2744E42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89743AAC9940D1AD2EE481CB389B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E017E-3E1B-407D-B0D2-0715D9B1EF66}"/>
      </w:docPartPr>
      <w:docPartBody>
        <w:p w:rsidR="00000000" w:rsidRDefault="00627BB8" w:rsidP="00627BB8">
          <w:pPr>
            <w:pStyle w:val="BF89743AAC9940D1AD2EE481CB389BF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9DD8E783294F1B8961071C0E0387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75016-62BF-4656-89C8-55D194DE9D68}"/>
      </w:docPartPr>
      <w:docPartBody>
        <w:p w:rsidR="00000000" w:rsidRDefault="00627BB8" w:rsidP="00627BB8">
          <w:pPr>
            <w:pStyle w:val="C99DD8E783294F1B8961071C0E03873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1A829634E543D59FE718C534DC3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65293-0AEF-4433-A050-52F770ED9856}"/>
      </w:docPartPr>
      <w:docPartBody>
        <w:p w:rsidR="00000000" w:rsidRDefault="00627BB8" w:rsidP="00627BB8">
          <w:pPr>
            <w:pStyle w:val="3D1A829634E543D59FE718C534DC3387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007BE47AA84D0DA14C9315CEDB9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7253E-6883-4084-BED4-0C4D2AB0971A}"/>
      </w:docPartPr>
      <w:docPartBody>
        <w:p w:rsidR="00000000" w:rsidRDefault="00627BB8" w:rsidP="00627BB8">
          <w:pPr>
            <w:pStyle w:val="B9007BE47AA84D0DA14C9315CEDB9F37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8A577DF533684539AB9BE49E878F7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ED982-1F91-4E6E-93D0-D90EF5261A97}"/>
      </w:docPartPr>
      <w:docPartBody>
        <w:p w:rsidR="00000000" w:rsidRDefault="00627BB8" w:rsidP="00627BB8">
          <w:pPr>
            <w:pStyle w:val="8A577DF533684539AB9BE49E878F7C03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74A61B7DBC46C7BFEEC9B32C785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437C6-6B87-4312-8D7D-EEDFEE346A11}"/>
      </w:docPartPr>
      <w:docPartBody>
        <w:p w:rsidR="00000000" w:rsidRDefault="00627BB8" w:rsidP="00627BB8">
          <w:pPr>
            <w:pStyle w:val="C774A61B7DBC46C7BFEEC9B32C7850F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78ECDDB670DD4D2CB11D0B3FCF3A7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87AEA-95A3-48F7-874E-29835C084579}"/>
      </w:docPartPr>
      <w:docPartBody>
        <w:p w:rsidR="00000000" w:rsidRDefault="00627BB8" w:rsidP="00627BB8">
          <w:pPr>
            <w:pStyle w:val="78ECDDB670DD4D2CB11D0B3FCF3A7564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CCFCF0281AC43EF9D7D7AE237C31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78E0E6-A3F9-4F6F-8F7A-8FF71422CB3E}"/>
      </w:docPartPr>
      <w:docPartBody>
        <w:p w:rsidR="00000000" w:rsidRDefault="00627BB8" w:rsidP="00627BB8">
          <w:pPr>
            <w:pStyle w:val="6CCFCF0281AC43EF9D7D7AE237C3121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6B6E6E893ACA455FA30277689ABE0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76D44-34CE-470D-9D6C-C22A2B2E9837}"/>
      </w:docPartPr>
      <w:docPartBody>
        <w:p w:rsidR="00000000" w:rsidRDefault="00627BB8" w:rsidP="00627BB8">
          <w:pPr>
            <w:pStyle w:val="6B6E6E893ACA455FA30277689ABE06C6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90CDAC6A844F28907DAFC954F3A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FFA3B-26C6-47E0-BE5A-C001BD099C79}"/>
      </w:docPartPr>
      <w:docPartBody>
        <w:p w:rsidR="00000000" w:rsidRDefault="00627BB8" w:rsidP="00627BB8">
          <w:pPr>
            <w:pStyle w:val="E290CDAC6A844F28907DAFC954F3AD1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FB0A1172E845CA81A3D64E3A7A4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FC53B-EE7A-4547-9CC7-F6F18B82F687}"/>
      </w:docPartPr>
      <w:docPartBody>
        <w:p w:rsidR="00000000" w:rsidRDefault="00627BB8" w:rsidP="00627BB8">
          <w:pPr>
            <w:pStyle w:val="D8FB0A1172E845CA81A3D64E3A7A4C61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C93BAD05FF4C1E93B40F6A2E4D1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B7D9F-C466-490A-83EB-B26B7881A0C9}"/>
      </w:docPartPr>
      <w:docPartBody>
        <w:p w:rsidR="00000000" w:rsidRDefault="00627BB8" w:rsidP="00627BB8">
          <w:pPr>
            <w:pStyle w:val="3CC93BAD05FF4C1E93B40F6A2E4D1965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48691A5763495AB8B33E271AE62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E756CE-8B8E-4F91-B891-BF6E15013688}"/>
      </w:docPartPr>
      <w:docPartBody>
        <w:p w:rsidR="00000000" w:rsidRDefault="00627BB8" w:rsidP="00627BB8">
          <w:pPr>
            <w:pStyle w:val="D648691A5763495AB8B33E271AE62CD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92C84EF23941048B1C41A86AC59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A80F9-BFF0-423C-9F57-6A640B9EAE79}"/>
      </w:docPartPr>
      <w:docPartBody>
        <w:p w:rsidR="00000000" w:rsidRDefault="00627BB8" w:rsidP="00627BB8">
          <w:pPr>
            <w:pStyle w:val="0492C84EF23941048B1C41A86AC5967E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F6A50F8263438ABB93F5D556541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1B4B1-B77A-484F-AA00-03D0D55AB881}"/>
      </w:docPartPr>
      <w:docPartBody>
        <w:p w:rsidR="00000000" w:rsidRDefault="00627BB8" w:rsidP="00627BB8">
          <w:pPr>
            <w:pStyle w:val="61F6A50F8263438ABB93F5D55654157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9FF52DCE14FC485BF0ABD00122C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42728-1FC4-4A26-9164-B9657AC342A9}"/>
      </w:docPartPr>
      <w:docPartBody>
        <w:p w:rsidR="00000000" w:rsidRDefault="00627BB8" w:rsidP="00627BB8">
          <w:pPr>
            <w:pStyle w:val="3DA9FF52DCE14FC485BF0ABD00122C9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253DD060CC45EFBAAD42F779CA5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AEF4F-DDBC-47B0-9CB3-F31784629844}"/>
      </w:docPartPr>
      <w:docPartBody>
        <w:p w:rsidR="00000000" w:rsidRDefault="00627BB8" w:rsidP="00627BB8">
          <w:pPr>
            <w:pStyle w:val="45253DD060CC45EFBAAD42F779CA598C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AC029266EC431CB7C122449D482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98033-761D-4EFD-A224-3A43D5B552A7}"/>
      </w:docPartPr>
      <w:docPartBody>
        <w:p w:rsidR="00000000" w:rsidRDefault="00627BB8" w:rsidP="00627BB8">
          <w:pPr>
            <w:pStyle w:val="5BAC029266EC431CB7C122449D48239B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E19704F55C9044F99087E9B8AD712B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1F4B7-08F7-4E43-BF71-27E611C6E063}"/>
      </w:docPartPr>
      <w:docPartBody>
        <w:p w:rsidR="00000000" w:rsidRDefault="00627BB8" w:rsidP="00627BB8">
          <w:pPr>
            <w:pStyle w:val="E19704F55C9044F99087E9B8AD712BA9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5079604C7542FC838A40B1153C0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7C63C9-4D3E-45E7-AAD5-9865270C08EA}"/>
      </w:docPartPr>
      <w:docPartBody>
        <w:p w:rsidR="00000000" w:rsidRDefault="00627BB8" w:rsidP="00627BB8">
          <w:pPr>
            <w:pStyle w:val="825079604C7542FC838A40B1153C0736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CEABE752FE9A443789BDC4D96DF5B6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B23DEC-0454-4CC0-BBA5-436E928ABF26}"/>
      </w:docPartPr>
      <w:docPartBody>
        <w:p w:rsidR="00000000" w:rsidRDefault="00627BB8" w:rsidP="00627BB8">
          <w:pPr>
            <w:pStyle w:val="CEABE752FE9A443789BDC4D96DF5B6D8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2B7EE31F5A9347EABD40948EAACCB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59117-CFF0-46EB-ADBF-BB7B87B9C018}"/>
      </w:docPartPr>
      <w:docPartBody>
        <w:p w:rsidR="00000000" w:rsidRDefault="00627BB8" w:rsidP="00627BB8">
          <w:pPr>
            <w:pStyle w:val="2B7EE31F5A9347EABD40948EAACCB29F"/>
          </w:pPr>
          <w:r w:rsidRPr="00687132">
            <w:rPr>
              <w:rStyle w:val="a3"/>
            </w:rPr>
            <w:t>Выберите элемент.</w:t>
          </w:r>
        </w:p>
      </w:docPartBody>
    </w:docPart>
    <w:docPart>
      <w:docPartPr>
        <w:name w:val="42A3DCCC99B04B369DDD9DA4E0AA4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108D1-1E15-4B13-BB8F-E398B09274B8}"/>
      </w:docPartPr>
      <w:docPartBody>
        <w:p w:rsidR="00000000" w:rsidRDefault="00627BB8" w:rsidP="00627BB8">
          <w:pPr>
            <w:pStyle w:val="42A3DCCC99B04B369DDD9DA4E0AA4FC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8D9B75CAAD48D5BECC00301EEFF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63B3F-6906-4199-A9BF-D98646D53956}"/>
      </w:docPartPr>
      <w:docPartBody>
        <w:p w:rsidR="00000000" w:rsidRDefault="00627BB8" w:rsidP="00627BB8">
          <w:pPr>
            <w:pStyle w:val="7B8D9B75CAAD48D5BECC00301EEFFB9B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7BFB7E37F6487D9F02B0BC3546A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53B9A7-8915-462D-A2C9-C534DF735B92}"/>
      </w:docPartPr>
      <w:docPartBody>
        <w:p w:rsidR="00000000" w:rsidRDefault="00627BB8" w:rsidP="00627BB8">
          <w:pPr>
            <w:pStyle w:val="897BFB7E37F6487D9F02B0BC3546A2EF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78B2C91F4426FBB115FC1FA675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0A693-AFC6-4084-B1A8-66DB6AB67C84}"/>
      </w:docPartPr>
      <w:docPartBody>
        <w:p w:rsidR="00000000" w:rsidRDefault="00627BB8" w:rsidP="00627BB8">
          <w:pPr>
            <w:pStyle w:val="60E78B2C91F4426FBB115FC1FA675D24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729674CA764966BD3A32301E699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37F65-4CCB-41FA-AB4E-2BDDE41F688C}"/>
      </w:docPartPr>
      <w:docPartBody>
        <w:p w:rsidR="00000000" w:rsidRDefault="00627BB8" w:rsidP="00627BB8">
          <w:pPr>
            <w:pStyle w:val="1C729674CA764966BD3A32301E699BD8"/>
          </w:pPr>
          <w:r w:rsidRPr="006871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F7CB08A906457D80F9D54032F46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C5DDE-599A-4076-B776-0BEADDD17E1F}"/>
      </w:docPartPr>
      <w:docPartBody>
        <w:p w:rsidR="00000000" w:rsidRDefault="00627BB8" w:rsidP="00627BB8">
          <w:pPr>
            <w:pStyle w:val="3FF7CB08A906457D80F9D54032F46778"/>
          </w:pPr>
          <w:r w:rsidRPr="006871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B8"/>
    <w:rsid w:val="006162BA"/>
    <w:rsid w:val="0062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7BB8"/>
    <w:rPr>
      <w:color w:val="808080"/>
    </w:rPr>
  </w:style>
  <w:style w:type="paragraph" w:customStyle="1" w:styleId="DBD9305C2E2E41269F61A873F796B09C">
    <w:name w:val="DBD9305C2E2E41269F61A873F796B09C"/>
    <w:rsid w:val="00627BB8"/>
    <w:rPr>
      <w:lang w:val="ru-BY" w:eastAsia="ru-BY"/>
    </w:rPr>
  </w:style>
  <w:style w:type="paragraph" w:customStyle="1" w:styleId="3F1F49D044FA4AF392576A86F3868C77">
    <w:name w:val="3F1F49D044FA4AF392576A86F3868C77"/>
  </w:style>
  <w:style w:type="paragraph" w:customStyle="1" w:styleId="009021914C6543DEB1580BC5F8057501">
    <w:name w:val="009021914C6543DEB1580BC5F8057501"/>
  </w:style>
  <w:style w:type="paragraph" w:customStyle="1" w:styleId="3F1F16F933BE4A4FB9ABCC7AF71D2A3B">
    <w:name w:val="3F1F16F933BE4A4FB9ABCC7AF71D2A3B"/>
  </w:style>
  <w:style w:type="paragraph" w:customStyle="1" w:styleId="80A571D1B50947BCBADCFF9B25A161F5">
    <w:name w:val="80A571D1B50947BCBADCFF9B25A161F5"/>
  </w:style>
  <w:style w:type="paragraph" w:customStyle="1" w:styleId="CB526EE2F11440008F150ADF7720A0F9">
    <w:name w:val="CB526EE2F11440008F150ADF7720A0F9"/>
  </w:style>
  <w:style w:type="paragraph" w:customStyle="1" w:styleId="E2E823DA4A6B4ABBBBBAD51E713C5D2A">
    <w:name w:val="E2E823DA4A6B4ABBBBBAD51E713C5D2A"/>
  </w:style>
  <w:style w:type="paragraph" w:customStyle="1" w:styleId="529E5B1F92B04CE6BD8A9C21FC217D77">
    <w:name w:val="529E5B1F92B04CE6BD8A9C21FC217D77"/>
  </w:style>
  <w:style w:type="paragraph" w:customStyle="1" w:styleId="D4E457C8DC1F4CDAAD25C7623991E88A">
    <w:name w:val="D4E457C8DC1F4CDAAD25C7623991E88A"/>
  </w:style>
  <w:style w:type="paragraph" w:customStyle="1" w:styleId="1ECCCEF1FD5E477BAE96538EB7D9AFA7">
    <w:name w:val="1ECCCEF1FD5E477BAE96538EB7D9AFA7"/>
  </w:style>
  <w:style w:type="paragraph" w:customStyle="1" w:styleId="CE6008EC88FF4922AA26E9CFAE7B428A">
    <w:name w:val="CE6008EC88FF4922AA26E9CFAE7B428A"/>
  </w:style>
  <w:style w:type="paragraph" w:customStyle="1" w:styleId="F00638F5025043C48206947379827797">
    <w:name w:val="F00638F5025043C48206947379827797"/>
  </w:style>
  <w:style w:type="paragraph" w:customStyle="1" w:styleId="9CA358E9CE8D42C59C601FDB7DF8148F">
    <w:name w:val="9CA358E9CE8D42C59C601FDB7DF8148F"/>
  </w:style>
  <w:style w:type="paragraph" w:customStyle="1" w:styleId="F3442B6DF97C47F69AA57EF7D16C7A57">
    <w:name w:val="F3442B6DF97C47F69AA57EF7D16C7A57"/>
  </w:style>
  <w:style w:type="paragraph" w:customStyle="1" w:styleId="90C63595E19446DCB58A704948ABB0DA">
    <w:name w:val="90C63595E19446DCB58A704948ABB0DA"/>
  </w:style>
  <w:style w:type="paragraph" w:customStyle="1" w:styleId="BE650EA1630B470B8B2B4418CBB955D3">
    <w:name w:val="BE650EA1630B470B8B2B4418CBB955D3"/>
    <w:rsid w:val="00627BB8"/>
    <w:rPr>
      <w:lang w:val="ru-BY" w:eastAsia="ru-BY"/>
    </w:rPr>
  </w:style>
  <w:style w:type="paragraph" w:customStyle="1" w:styleId="61B40257C36E48D8A71DDB61056155CD">
    <w:name w:val="61B40257C36E48D8A71DDB61056155CD"/>
    <w:rsid w:val="00627BB8"/>
    <w:rPr>
      <w:lang w:val="ru-BY" w:eastAsia="ru-BY"/>
    </w:rPr>
  </w:style>
  <w:style w:type="paragraph" w:customStyle="1" w:styleId="EB9C3624691A4BD4A4DC2CCB1122CEAF">
    <w:name w:val="EB9C3624691A4BD4A4DC2CCB1122CEAF"/>
    <w:rsid w:val="00627BB8"/>
    <w:rPr>
      <w:lang w:val="ru-BY" w:eastAsia="ru-BY"/>
    </w:rPr>
  </w:style>
  <w:style w:type="paragraph" w:customStyle="1" w:styleId="DFA6598D46F5416F89109A476EB674F3">
    <w:name w:val="DFA6598D46F5416F89109A476EB674F3"/>
    <w:rsid w:val="00627BB8"/>
    <w:rPr>
      <w:lang w:val="ru-BY" w:eastAsia="ru-BY"/>
    </w:rPr>
  </w:style>
  <w:style w:type="paragraph" w:customStyle="1" w:styleId="917D1E4203EB4A088F136822F057464C">
    <w:name w:val="917D1E4203EB4A088F136822F057464C"/>
    <w:rsid w:val="00627BB8"/>
    <w:rPr>
      <w:lang w:val="ru-BY" w:eastAsia="ru-BY"/>
    </w:rPr>
  </w:style>
  <w:style w:type="paragraph" w:customStyle="1" w:styleId="E858F02D0B214F3F810462AEE715B627">
    <w:name w:val="E858F02D0B214F3F810462AEE715B627"/>
    <w:rsid w:val="00627BB8"/>
    <w:rPr>
      <w:lang w:val="ru-BY" w:eastAsia="ru-BY"/>
    </w:rPr>
  </w:style>
  <w:style w:type="paragraph" w:customStyle="1" w:styleId="58CB7F66567D463E8098F137190D0BE7">
    <w:name w:val="58CB7F66567D463E8098F137190D0BE7"/>
    <w:rsid w:val="00627BB8"/>
    <w:rPr>
      <w:lang w:val="ru-BY" w:eastAsia="ru-BY"/>
    </w:rPr>
  </w:style>
  <w:style w:type="paragraph" w:customStyle="1" w:styleId="DC2EED228C3E4BB8A260F0C0C5C47308">
    <w:name w:val="DC2EED228C3E4BB8A260F0C0C5C47308"/>
    <w:rsid w:val="00627BB8"/>
    <w:rPr>
      <w:lang w:val="ru-BY" w:eastAsia="ru-BY"/>
    </w:rPr>
  </w:style>
  <w:style w:type="paragraph" w:customStyle="1" w:styleId="2C1191618DB441FA8AB00C80CFD46F80">
    <w:name w:val="2C1191618DB441FA8AB00C80CFD46F80"/>
    <w:rsid w:val="00627BB8"/>
    <w:rPr>
      <w:lang w:val="ru-BY" w:eastAsia="ru-BY"/>
    </w:rPr>
  </w:style>
  <w:style w:type="paragraph" w:customStyle="1" w:styleId="570A89399D864740A5D6FD9D4623C9AC">
    <w:name w:val="570A89399D864740A5D6FD9D4623C9AC"/>
    <w:rsid w:val="00627BB8"/>
    <w:rPr>
      <w:lang w:val="ru-BY" w:eastAsia="ru-BY"/>
    </w:rPr>
  </w:style>
  <w:style w:type="paragraph" w:customStyle="1" w:styleId="DE2208F48BB1446BA40B15C6B8AE44E6">
    <w:name w:val="DE2208F48BB1446BA40B15C6B8AE44E6"/>
    <w:rsid w:val="00627BB8"/>
    <w:rPr>
      <w:lang w:val="ru-BY" w:eastAsia="ru-BY"/>
    </w:rPr>
  </w:style>
  <w:style w:type="paragraph" w:customStyle="1" w:styleId="C8B99E6338894C12B3DFBF9E70B0A4BF">
    <w:name w:val="C8B99E6338894C12B3DFBF9E70B0A4BF"/>
    <w:rsid w:val="00627BB8"/>
    <w:rPr>
      <w:lang w:val="ru-BY" w:eastAsia="ru-BY"/>
    </w:rPr>
  </w:style>
  <w:style w:type="paragraph" w:customStyle="1" w:styleId="855C131986454448843063C94E78B101">
    <w:name w:val="855C131986454448843063C94E78B101"/>
    <w:rsid w:val="00627BB8"/>
    <w:rPr>
      <w:lang w:val="ru-BY" w:eastAsia="ru-BY"/>
    </w:rPr>
  </w:style>
  <w:style w:type="paragraph" w:customStyle="1" w:styleId="71F7B55DD22D47F89E49BAAF26300414">
    <w:name w:val="71F7B55DD22D47F89E49BAAF26300414"/>
    <w:rsid w:val="00627BB8"/>
    <w:rPr>
      <w:lang w:val="ru-BY" w:eastAsia="ru-BY"/>
    </w:rPr>
  </w:style>
  <w:style w:type="paragraph" w:customStyle="1" w:styleId="EBE1C494D96C42DC8FF763DDC7799A63">
    <w:name w:val="EBE1C494D96C42DC8FF763DDC7799A63"/>
    <w:rsid w:val="00627BB8"/>
    <w:rPr>
      <w:lang w:val="ru-BY" w:eastAsia="ru-BY"/>
    </w:rPr>
  </w:style>
  <w:style w:type="paragraph" w:customStyle="1" w:styleId="2E83FD2FF8684F788021E5802D045D52">
    <w:name w:val="2E83FD2FF8684F788021E5802D045D52"/>
    <w:rsid w:val="00627BB8"/>
    <w:rPr>
      <w:lang w:val="ru-BY" w:eastAsia="ru-BY"/>
    </w:rPr>
  </w:style>
  <w:style w:type="paragraph" w:customStyle="1" w:styleId="DEC49369F5214C058044108A55522B14">
    <w:name w:val="DEC49369F5214C058044108A55522B14"/>
    <w:rsid w:val="00627BB8"/>
    <w:rPr>
      <w:lang w:val="ru-BY" w:eastAsia="ru-BY"/>
    </w:rPr>
  </w:style>
  <w:style w:type="paragraph" w:customStyle="1" w:styleId="E8FCEDCA485A4BD39531DEC5A91E2AAF">
    <w:name w:val="E8FCEDCA485A4BD39531DEC5A91E2AAF"/>
    <w:rsid w:val="00627BB8"/>
    <w:rPr>
      <w:lang w:val="ru-BY" w:eastAsia="ru-BY"/>
    </w:rPr>
  </w:style>
  <w:style w:type="paragraph" w:customStyle="1" w:styleId="EFAD530A71AE4B0AA6A302C8ED8B291D">
    <w:name w:val="EFAD530A71AE4B0AA6A302C8ED8B291D"/>
    <w:rsid w:val="00627BB8"/>
    <w:rPr>
      <w:lang w:val="ru-BY" w:eastAsia="ru-BY"/>
    </w:rPr>
  </w:style>
  <w:style w:type="paragraph" w:customStyle="1" w:styleId="2B9BB2E1907F418FB7E4B59268464B66">
    <w:name w:val="2B9BB2E1907F418FB7E4B59268464B66"/>
    <w:rsid w:val="00627BB8"/>
    <w:rPr>
      <w:lang w:val="ru-BY" w:eastAsia="ru-BY"/>
    </w:rPr>
  </w:style>
  <w:style w:type="paragraph" w:customStyle="1" w:styleId="5B237851790F407FBFE542ACD0A64286">
    <w:name w:val="5B237851790F407FBFE542ACD0A64286"/>
    <w:rsid w:val="00627BB8"/>
    <w:rPr>
      <w:lang w:val="ru-BY" w:eastAsia="ru-BY"/>
    </w:rPr>
  </w:style>
  <w:style w:type="paragraph" w:customStyle="1" w:styleId="9CF9101348594A66AB5A8526109054B7">
    <w:name w:val="9CF9101348594A66AB5A8526109054B7"/>
    <w:rsid w:val="00627BB8"/>
    <w:rPr>
      <w:lang w:val="ru-BY" w:eastAsia="ru-BY"/>
    </w:rPr>
  </w:style>
  <w:style w:type="paragraph" w:customStyle="1" w:styleId="192682CED76C48E38EE1BAE58C188B5E">
    <w:name w:val="192682CED76C48E38EE1BAE58C188B5E"/>
    <w:rsid w:val="00627BB8"/>
    <w:rPr>
      <w:lang w:val="ru-BY" w:eastAsia="ru-BY"/>
    </w:rPr>
  </w:style>
  <w:style w:type="paragraph" w:customStyle="1" w:styleId="E6F31BEAD63C4E5387C699C2A7A408AF">
    <w:name w:val="E6F31BEAD63C4E5387C699C2A7A408AF"/>
    <w:rsid w:val="00627BB8"/>
    <w:rPr>
      <w:lang w:val="ru-BY" w:eastAsia="ru-BY"/>
    </w:rPr>
  </w:style>
  <w:style w:type="paragraph" w:customStyle="1" w:styleId="20FEF759120F445C8983B24F9E4CD8D4">
    <w:name w:val="20FEF759120F445C8983B24F9E4CD8D4"/>
    <w:rsid w:val="00627BB8"/>
    <w:rPr>
      <w:lang w:val="ru-BY" w:eastAsia="ru-BY"/>
    </w:rPr>
  </w:style>
  <w:style w:type="paragraph" w:customStyle="1" w:styleId="8C34E30A3F2C4F878754709A8798F8B9">
    <w:name w:val="8C34E30A3F2C4F878754709A8798F8B9"/>
    <w:rsid w:val="00627BB8"/>
    <w:rPr>
      <w:lang w:val="ru-BY" w:eastAsia="ru-BY"/>
    </w:rPr>
  </w:style>
  <w:style w:type="paragraph" w:customStyle="1" w:styleId="8C6CF98979BF4D5AB609753E3387C86C">
    <w:name w:val="8C6CF98979BF4D5AB609753E3387C86C"/>
    <w:rsid w:val="00627BB8"/>
    <w:rPr>
      <w:lang w:val="ru-BY" w:eastAsia="ru-BY"/>
    </w:rPr>
  </w:style>
  <w:style w:type="paragraph" w:customStyle="1" w:styleId="EA01566834B54982B34E399E18A9DA42">
    <w:name w:val="EA01566834B54982B34E399E18A9DA42"/>
    <w:rsid w:val="00627BB8"/>
    <w:rPr>
      <w:lang w:val="ru-BY" w:eastAsia="ru-BY"/>
    </w:rPr>
  </w:style>
  <w:style w:type="paragraph" w:customStyle="1" w:styleId="B984F5C00E13450196854E8AF68BF8EE">
    <w:name w:val="B984F5C00E13450196854E8AF68BF8EE"/>
    <w:rsid w:val="00627BB8"/>
    <w:rPr>
      <w:lang w:val="ru-BY" w:eastAsia="ru-BY"/>
    </w:rPr>
  </w:style>
  <w:style w:type="paragraph" w:customStyle="1" w:styleId="836ACEBE30284B5680598B4AFDA812AA">
    <w:name w:val="836ACEBE30284B5680598B4AFDA812AA"/>
    <w:rsid w:val="00627BB8"/>
    <w:rPr>
      <w:lang w:val="ru-BY" w:eastAsia="ru-BY"/>
    </w:rPr>
  </w:style>
  <w:style w:type="paragraph" w:customStyle="1" w:styleId="E6519B8F7C9E4717B75090DB96434C53">
    <w:name w:val="E6519B8F7C9E4717B75090DB96434C53"/>
    <w:rsid w:val="00627BB8"/>
    <w:rPr>
      <w:lang w:val="ru-BY" w:eastAsia="ru-BY"/>
    </w:rPr>
  </w:style>
  <w:style w:type="paragraph" w:customStyle="1" w:styleId="10B555A195364682BDF6A1DF05827BDB">
    <w:name w:val="10B555A195364682BDF6A1DF05827BDB"/>
    <w:rsid w:val="00627BB8"/>
    <w:rPr>
      <w:lang w:val="ru-BY" w:eastAsia="ru-BY"/>
    </w:rPr>
  </w:style>
  <w:style w:type="paragraph" w:customStyle="1" w:styleId="8E1604EDDC3A4E12ACC75B28B50ECF69">
    <w:name w:val="8E1604EDDC3A4E12ACC75B28B50ECF69"/>
    <w:rsid w:val="00627BB8"/>
    <w:rPr>
      <w:lang w:val="ru-BY" w:eastAsia="ru-BY"/>
    </w:rPr>
  </w:style>
  <w:style w:type="paragraph" w:customStyle="1" w:styleId="E8414A76CDAD4CFCA4045C362C1C1069">
    <w:name w:val="E8414A76CDAD4CFCA4045C362C1C1069"/>
    <w:rsid w:val="00627BB8"/>
    <w:rPr>
      <w:lang w:val="ru-BY" w:eastAsia="ru-BY"/>
    </w:rPr>
  </w:style>
  <w:style w:type="paragraph" w:customStyle="1" w:styleId="1B2C05EC860143A6B52302D9E27433A6">
    <w:name w:val="1B2C05EC860143A6B52302D9E27433A6"/>
    <w:rsid w:val="00627BB8"/>
    <w:rPr>
      <w:lang w:val="ru-BY" w:eastAsia="ru-BY"/>
    </w:rPr>
  </w:style>
  <w:style w:type="paragraph" w:customStyle="1" w:styleId="5C5C7EEA2A5F483198725A9715ED1BD5">
    <w:name w:val="5C5C7EEA2A5F483198725A9715ED1BD5"/>
    <w:rsid w:val="00627BB8"/>
    <w:rPr>
      <w:lang w:val="ru-BY" w:eastAsia="ru-BY"/>
    </w:rPr>
  </w:style>
  <w:style w:type="paragraph" w:customStyle="1" w:styleId="26823168D1F548D6808C6B4A9B2D2AFB">
    <w:name w:val="26823168D1F548D6808C6B4A9B2D2AFB"/>
    <w:rsid w:val="00627BB8"/>
    <w:rPr>
      <w:lang w:val="ru-BY" w:eastAsia="ru-BY"/>
    </w:rPr>
  </w:style>
  <w:style w:type="paragraph" w:customStyle="1" w:styleId="A36C5FA8FBCA4E1A9068E51EED9A985E">
    <w:name w:val="A36C5FA8FBCA4E1A9068E51EED9A985E"/>
    <w:rsid w:val="00627BB8"/>
    <w:rPr>
      <w:lang w:val="ru-BY" w:eastAsia="ru-BY"/>
    </w:rPr>
  </w:style>
  <w:style w:type="paragraph" w:customStyle="1" w:styleId="3829B96FB91046CA9AC78200CED1C066">
    <w:name w:val="3829B96FB91046CA9AC78200CED1C066"/>
    <w:rsid w:val="00627BB8"/>
    <w:rPr>
      <w:lang w:val="ru-BY" w:eastAsia="ru-BY"/>
    </w:rPr>
  </w:style>
  <w:style w:type="paragraph" w:customStyle="1" w:styleId="A2BC419CAE404CFE99CCC74B8604A2C9">
    <w:name w:val="A2BC419CAE404CFE99CCC74B8604A2C9"/>
    <w:rsid w:val="00627BB8"/>
    <w:rPr>
      <w:lang w:val="ru-BY" w:eastAsia="ru-BY"/>
    </w:rPr>
  </w:style>
  <w:style w:type="paragraph" w:customStyle="1" w:styleId="E8FC7A9AC929475AAA0AAE76750A1AE4">
    <w:name w:val="E8FC7A9AC929475AAA0AAE76750A1AE4"/>
    <w:rsid w:val="00627BB8"/>
    <w:rPr>
      <w:lang w:val="ru-BY" w:eastAsia="ru-BY"/>
    </w:rPr>
  </w:style>
  <w:style w:type="paragraph" w:customStyle="1" w:styleId="D452A94377E74B07BC1CA5D2B2A985C6">
    <w:name w:val="D452A94377E74B07BC1CA5D2B2A985C6"/>
    <w:rsid w:val="00627BB8"/>
    <w:rPr>
      <w:lang w:val="ru-BY" w:eastAsia="ru-BY"/>
    </w:rPr>
  </w:style>
  <w:style w:type="paragraph" w:customStyle="1" w:styleId="F2DE71E7F8F24CC895C1FA2ACEA419E5">
    <w:name w:val="F2DE71E7F8F24CC895C1FA2ACEA419E5"/>
    <w:rsid w:val="00627BB8"/>
    <w:rPr>
      <w:lang w:val="ru-BY" w:eastAsia="ru-BY"/>
    </w:rPr>
  </w:style>
  <w:style w:type="paragraph" w:customStyle="1" w:styleId="6B85F34FF027402F8401D3D1B8B57DFA">
    <w:name w:val="6B85F34FF027402F8401D3D1B8B57DFA"/>
    <w:rsid w:val="00627BB8"/>
    <w:rPr>
      <w:lang w:val="ru-BY" w:eastAsia="ru-BY"/>
    </w:rPr>
  </w:style>
  <w:style w:type="paragraph" w:customStyle="1" w:styleId="15E3F60560B8422C93A05F80BF13D039">
    <w:name w:val="15E3F60560B8422C93A05F80BF13D039"/>
    <w:rsid w:val="00627BB8"/>
    <w:rPr>
      <w:lang w:val="ru-BY" w:eastAsia="ru-BY"/>
    </w:rPr>
  </w:style>
  <w:style w:type="paragraph" w:customStyle="1" w:styleId="52D2FF4BB7984BF2A5DAB8B2A877D136">
    <w:name w:val="52D2FF4BB7984BF2A5DAB8B2A877D136"/>
    <w:rsid w:val="00627BB8"/>
    <w:rPr>
      <w:lang w:val="ru-BY" w:eastAsia="ru-BY"/>
    </w:rPr>
  </w:style>
  <w:style w:type="paragraph" w:customStyle="1" w:styleId="02FC1862B0334C8EAFEE368BE1F16820">
    <w:name w:val="02FC1862B0334C8EAFEE368BE1F16820"/>
    <w:rsid w:val="00627BB8"/>
    <w:rPr>
      <w:lang w:val="ru-BY" w:eastAsia="ru-BY"/>
    </w:rPr>
  </w:style>
  <w:style w:type="paragraph" w:customStyle="1" w:styleId="F695BDD7166948EDAE98E299600E0DEF">
    <w:name w:val="F695BDD7166948EDAE98E299600E0DEF"/>
    <w:rsid w:val="00627BB8"/>
    <w:rPr>
      <w:lang w:val="ru-BY" w:eastAsia="ru-BY"/>
    </w:rPr>
  </w:style>
  <w:style w:type="paragraph" w:customStyle="1" w:styleId="5480CB5589D64BADB8408A17769AB2EA">
    <w:name w:val="5480CB5589D64BADB8408A17769AB2EA"/>
    <w:rsid w:val="00627BB8"/>
    <w:rPr>
      <w:lang w:val="ru-BY" w:eastAsia="ru-BY"/>
    </w:rPr>
  </w:style>
  <w:style w:type="paragraph" w:customStyle="1" w:styleId="BE3145E240A24C119E0B7C95B1DC3074">
    <w:name w:val="BE3145E240A24C119E0B7C95B1DC3074"/>
    <w:rsid w:val="00627BB8"/>
    <w:rPr>
      <w:lang w:val="ru-BY" w:eastAsia="ru-BY"/>
    </w:rPr>
  </w:style>
  <w:style w:type="paragraph" w:customStyle="1" w:styleId="C2F39832C5C34A298C7C4E5BF3083123">
    <w:name w:val="C2F39832C5C34A298C7C4E5BF3083123"/>
    <w:rsid w:val="00627BB8"/>
    <w:rPr>
      <w:lang w:val="ru-BY" w:eastAsia="ru-BY"/>
    </w:rPr>
  </w:style>
  <w:style w:type="paragraph" w:customStyle="1" w:styleId="9492F14F873E4C29A432DB6699007839">
    <w:name w:val="9492F14F873E4C29A432DB6699007839"/>
    <w:rsid w:val="00627BB8"/>
    <w:rPr>
      <w:lang w:val="ru-BY" w:eastAsia="ru-BY"/>
    </w:rPr>
  </w:style>
  <w:style w:type="paragraph" w:customStyle="1" w:styleId="FE1DB068AFE84D26B360575617C9B2C7">
    <w:name w:val="FE1DB068AFE84D26B360575617C9B2C7"/>
    <w:rsid w:val="00627BB8"/>
    <w:rPr>
      <w:lang w:val="ru-BY" w:eastAsia="ru-BY"/>
    </w:rPr>
  </w:style>
  <w:style w:type="paragraph" w:customStyle="1" w:styleId="6C7A3A4734CE49F395FDEF27E7925225">
    <w:name w:val="6C7A3A4734CE49F395FDEF27E7925225"/>
    <w:rsid w:val="00627BB8"/>
    <w:rPr>
      <w:lang w:val="ru-BY" w:eastAsia="ru-BY"/>
    </w:rPr>
  </w:style>
  <w:style w:type="paragraph" w:customStyle="1" w:styleId="4734513987F04D53B944D78FD22A9268">
    <w:name w:val="4734513987F04D53B944D78FD22A9268"/>
    <w:rsid w:val="00627BB8"/>
    <w:rPr>
      <w:lang w:val="ru-BY" w:eastAsia="ru-BY"/>
    </w:rPr>
  </w:style>
  <w:style w:type="paragraph" w:customStyle="1" w:styleId="485E46B76B2F4E54AF4F288E470F6F24">
    <w:name w:val="485E46B76B2F4E54AF4F288E470F6F24"/>
    <w:rsid w:val="00627BB8"/>
    <w:rPr>
      <w:lang w:val="ru-BY" w:eastAsia="ru-BY"/>
    </w:rPr>
  </w:style>
  <w:style w:type="paragraph" w:customStyle="1" w:styleId="3BA707ABF58A44EA9DA8C5C341D0AF58">
    <w:name w:val="3BA707ABF58A44EA9DA8C5C341D0AF58"/>
    <w:rsid w:val="00627BB8"/>
    <w:rPr>
      <w:lang w:val="ru-BY" w:eastAsia="ru-BY"/>
    </w:rPr>
  </w:style>
  <w:style w:type="paragraph" w:customStyle="1" w:styleId="0A04102A7B164F8E8B551F4037AC7D25">
    <w:name w:val="0A04102A7B164F8E8B551F4037AC7D25"/>
    <w:rsid w:val="00627BB8"/>
    <w:rPr>
      <w:lang w:val="ru-BY" w:eastAsia="ru-BY"/>
    </w:rPr>
  </w:style>
  <w:style w:type="paragraph" w:customStyle="1" w:styleId="72554B4A1968441C9F05E51E367D4B98">
    <w:name w:val="72554B4A1968441C9F05E51E367D4B98"/>
    <w:rsid w:val="00627BB8"/>
    <w:rPr>
      <w:lang w:val="ru-BY" w:eastAsia="ru-BY"/>
    </w:rPr>
  </w:style>
  <w:style w:type="paragraph" w:customStyle="1" w:styleId="BBD5145D28B540638FD057DC787FFB9C">
    <w:name w:val="BBD5145D28B540638FD057DC787FFB9C"/>
    <w:rsid w:val="00627BB8"/>
    <w:rPr>
      <w:lang w:val="ru-BY" w:eastAsia="ru-BY"/>
    </w:rPr>
  </w:style>
  <w:style w:type="paragraph" w:customStyle="1" w:styleId="8B73985D657B416683C0DB29FAAC1582">
    <w:name w:val="8B73985D657B416683C0DB29FAAC1582"/>
    <w:rsid w:val="00627BB8"/>
    <w:rPr>
      <w:lang w:val="ru-BY" w:eastAsia="ru-BY"/>
    </w:rPr>
  </w:style>
  <w:style w:type="paragraph" w:customStyle="1" w:styleId="043A3B5973074774A8F848604C19CD5D">
    <w:name w:val="043A3B5973074774A8F848604C19CD5D"/>
    <w:rsid w:val="00627BB8"/>
    <w:rPr>
      <w:lang w:val="ru-BY" w:eastAsia="ru-BY"/>
    </w:rPr>
  </w:style>
  <w:style w:type="paragraph" w:customStyle="1" w:styleId="0C96E6B2665A40629925EAB150CFA6C8">
    <w:name w:val="0C96E6B2665A40629925EAB150CFA6C8"/>
    <w:rsid w:val="00627BB8"/>
    <w:rPr>
      <w:lang w:val="ru-BY" w:eastAsia="ru-BY"/>
    </w:rPr>
  </w:style>
  <w:style w:type="paragraph" w:customStyle="1" w:styleId="A120CA1BECC848EB9FEA2504CC015FE7">
    <w:name w:val="A120CA1BECC848EB9FEA2504CC015FE7"/>
    <w:rsid w:val="00627BB8"/>
    <w:rPr>
      <w:lang w:val="ru-BY" w:eastAsia="ru-BY"/>
    </w:rPr>
  </w:style>
  <w:style w:type="paragraph" w:customStyle="1" w:styleId="2221A71CA7364097B63A05BCC70886A2">
    <w:name w:val="2221A71CA7364097B63A05BCC70886A2"/>
    <w:rsid w:val="00627BB8"/>
    <w:rPr>
      <w:lang w:val="ru-BY" w:eastAsia="ru-BY"/>
    </w:rPr>
  </w:style>
  <w:style w:type="paragraph" w:customStyle="1" w:styleId="04621DFCDDBB41C59A821DC6DCDBBC41">
    <w:name w:val="04621DFCDDBB41C59A821DC6DCDBBC41"/>
    <w:rsid w:val="00627BB8"/>
    <w:rPr>
      <w:lang w:val="ru-BY" w:eastAsia="ru-BY"/>
    </w:rPr>
  </w:style>
  <w:style w:type="paragraph" w:customStyle="1" w:styleId="3AF5147D867941BF95B85DD653B12CE3">
    <w:name w:val="3AF5147D867941BF95B85DD653B12CE3"/>
    <w:rsid w:val="00627BB8"/>
    <w:rPr>
      <w:lang w:val="ru-BY" w:eastAsia="ru-BY"/>
    </w:rPr>
  </w:style>
  <w:style w:type="paragraph" w:customStyle="1" w:styleId="88AEFCA061E1473D909E1611CB6B1D11">
    <w:name w:val="88AEFCA061E1473D909E1611CB6B1D11"/>
    <w:rsid w:val="00627BB8"/>
    <w:rPr>
      <w:lang w:val="ru-BY" w:eastAsia="ru-BY"/>
    </w:rPr>
  </w:style>
  <w:style w:type="paragraph" w:customStyle="1" w:styleId="C16EC17931AB47E39F012EE8500D53BC">
    <w:name w:val="C16EC17931AB47E39F012EE8500D53BC"/>
    <w:rsid w:val="00627BB8"/>
    <w:rPr>
      <w:lang w:val="ru-BY" w:eastAsia="ru-BY"/>
    </w:rPr>
  </w:style>
  <w:style w:type="paragraph" w:customStyle="1" w:styleId="E1C5C2CF91CB4CB8B5396316F8714907">
    <w:name w:val="E1C5C2CF91CB4CB8B5396316F8714907"/>
    <w:rsid w:val="00627BB8"/>
    <w:rPr>
      <w:lang w:val="ru-BY" w:eastAsia="ru-BY"/>
    </w:rPr>
  </w:style>
  <w:style w:type="paragraph" w:customStyle="1" w:styleId="A89E8A1A9F1F48478DE0EF6A75D83BE7">
    <w:name w:val="A89E8A1A9F1F48478DE0EF6A75D83BE7"/>
    <w:rsid w:val="00627BB8"/>
    <w:rPr>
      <w:lang w:val="ru-BY" w:eastAsia="ru-BY"/>
    </w:rPr>
  </w:style>
  <w:style w:type="paragraph" w:customStyle="1" w:styleId="1C67B61EACA04F2BBB3D3FF275D806C9">
    <w:name w:val="1C67B61EACA04F2BBB3D3FF275D806C9"/>
    <w:rsid w:val="00627BB8"/>
    <w:rPr>
      <w:lang w:val="ru-BY" w:eastAsia="ru-BY"/>
    </w:rPr>
  </w:style>
  <w:style w:type="paragraph" w:customStyle="1" w:styleId="8302D9F09DBA4A1C8D44217DDAE50071">
    <w:name w:val="8302D9F09DBA4A1C8D44217DDAE50071"/>
    <w:rsid w:val="00627BB8"/>
    <w:rPr>
      <w:lang w:val="ru-BY" w:eastAsia="ru-BY"/>
    </w:rPr>
  </w:style>
  <w:style w:type="paragraph" w:customStyle="1" w:styleId="584AD57B030D468987B701569D89B337">
    <w:name w:val="584AD57B030D468987B701569D89B337"/>
    <w:rsid w:val="00627BB8"/>
    <w:rPr>
      <w:lang w:val="ru-BY" w:eastAsia="ru-BY"/>
    </w:rPr>
  </w:style>
  <w:style w:type="paragraph" w:customStyle="1" w:styleId="BECF9162024F4EF9B72815BF77FFD22A">
    <w:name w:val="BECF9162024F4EF9B72815BF77FFD22A"/>
    <w:rsid w:val="00627BB8"/>
    <w:rPr>
      <w:lang w:val="ru-BY" w:eastAsia="ru-BY"/>
    </w:rPr>
  </w:style>
  <w:style w:type="paragraph" w:customStyle="1" w:styleId="0FD8D8884ED84749A4885F884DB13743">
    <w:name w:val="0FD8D8884ED84749A4885F884DB13743"/>
    <w:rsid w:val="00627BB8"/>
    <w:rPr>
      <w:lang w:val="ru-BY" w:eastAsia="ru-BY"/>
    </w:rPr>
  </w:style>
  <w:style w:type="paragraph" w:customStyle="1" w:styleId="5F4F3B3B92004939B8B26F0D546A91F7">
    <w:name w:val="5F4F3B3B92004939B8B26F0D546A91F7"/>
    <w:rsid w:val="00627BB8"/>
    <w:rPr>
      <w:lang w:val="ru-BY" w:eastAsia="ru-BY"/>
    </w:rPr>
  </w:style>
  <w:style w:type="paragraph" w:customStyle="1" w:styleId="8B20319951D14A468871253F5E7F5235">
    <w:name w:val="8B20319951D14A468871253F5E7F5235"/>
    <w:rsid w:val="00627BB8"/>
    <w:rPr>
      <w:lang w:val="ru-BY" w:eastAsia="ru-BY"/>
    </w:rPr>
  </w:style>
  <w:style w:type="paragraph" w:customStyle="1" w:styleId="3117AF2B764D4CC0BEFE1D86F344CDD2">
    <w:name w:val="3117AF2B764D4CC0BEFE1D86F344CDD2"/>
    <w:rsid w:val="00627BB8"/>
    <w:rPr>
      <w:lang w:val="ru-BY" w:eastAsia="ru-BY"/>
    </w:rPr>
  </w:style>
  <w:style w:type="paragraph" w:customStyle="1" w:styleId="55126C69F1F54C3C942E4E332395BBBF">
    <w:name w:val="55126C69F1F54C3C942E4E332395BBBF"/>
    <w:rsid w:val="00627BB8"/>
    <w:rPr>
      <w:lang w:val="ru-BY" w:eastAsia="ru-BY"/>
    </w:rPr>
  </w:style>
  <w:style w:type="paragraph" w:customStyle="1" w:styleId="97DA30DCA0D940B494C7219E7845091E">
    <w:name w:val="97DA30DCA0D940B494C7219E7845091E"/>
    <w:rsid w:val="00627BB8"/>
    <w:rPr>
      <w:lang w:val="ru-BY" w:eastAsia="ru-BY"/>
    </w:rPr>
  </w:style>
  <w:style w:type="paragraph" w:customStyle="1" w:styleId="E46EF528054B48ECBBB317193EED1D82">
    <w:name w:val="E46EF528054B48ECBBB317193EED1D82"/>
    <w:rsid w:val="00627BB8"/>
    <w:rPr>
      <w:lang w:val="ru-BY" w:eastAsia="ru-BY"/>
    </w:rPr>
  </w:style>
  <w:style w:type="paragraph" w:customStyle="1" w:styleId="6B4A61A77E34437D858A54F25E8C40E5">
    <w:name w:val="6B4A61A77E34437D858A54F25E8C40E5"/>
    <w:rsid w:val="00627BB8"/>
    <w:rPr>
      <w:lang w:val="ru-BY" w:eastAsia="ru-BY"/>
    </w:rPr>
  </w:style>
  <w:style w:type="paragraph" w:customStyle="1" w:styleId="D87EA080113E40BE87DB53B1450043B4">
    <w:name w:val="D87EA080113E40BE87DB53B1450043B4"/>
    <w:rsid w:val="00627BB8"/>
    <w:rPr>
      <w:lang w:val="ru-BY" w:eastAsia="ru-BY"/>
    </w:rPr>
  </w:style>
  <w:style w:type="paragraph" w:customStyle="1" w:styleId="915E15815C8948E5AE1A9EF1FEDE8CCC">
    <w:name w:val="915E15815C8948E5AE1A9EF1FEDE8CCC"/>
    <w:rsid w:val="00627BB8"/>
    <w:rPr>
      <w:lang w:val="ru-BY" w:eastAsia="ru-BY"/>
    </w:rPr>
  </w:style>
  <w:style w:type="paragraph" w:customStyle="1" w:styleId="8C6B969950394D39A7D8827DA55F2FF3">
    <w:name w:val="8C6B969950394D39A7D8827DA55F2FF3"/>
    <w:rsid w:val="00627BB8"/>
    <w:rPr>
      <w:lang w:val="ru-BY" w:eastAsia="ru-BY"/>
    </w:rPr>
  </w:style>
  <w:style w:type="paragraph" w:customStyle="1" w:styleId="B97F11FB77D14231B19D680B84B1D732">
    <w:name w:val="B97F11FB77D14231B19D680B84B1D732"/>
    <w:rsid w:val="00627BB8"/>
    <w:rPr>
      <w:lang w:val="ru-BY" w:eastAsia="ru-BY"/>
    </w:rPr>
  </w:style>
  <w:style w:type="paragraph" w:customStyle="1" w:styleId="FB503043849941CC85E323BC24B40546">
    <w:name w:val="FB503043849941CC85E323BC24B40546"/>
    <w:rsid w:val="00627BB8"/>
    <w:rPr>
      <w:lang w:val="ru-BY" w:eastAsia="ru-BY"/>
    </w:rPr>
  </w:style>
  <w:style w:type="paragraph" w:customStyle="1" w:styleId="80570A09E1874888BC98066C9658DA28">
    <w:name w:val="80570A09E1874888BC98066C9658DA28"/>
    <w:rsid w:val="00627BB8"/>
    <w:rPr>
      <w:lang w:val="ru-BY" w:eastAsia="ru-BY"/>
    </w:rPr>
  </w:style>
  <w:style w:type="paragraph" w:customStyle="1" w:styleId="250802DCAC4E4B09AE05FC0AD4A020B8">
    <w:name w:val="250802DCAC4E4B09AE05FC0AD4A020B8"/>
    <w:rsid w:val="00627BB8"/>
    <w:rPr>
      <w:lang w:val="ru-BY" w:eastAsia="ru-BY"/>
    </w:rPr>
  </w:style>
  <w:style w:type="paragraph" w:customStyle="1" w:styleId="F0558963B80C43C3A3E77566650920CD">
    <w:name w:val="F0558963B80C43C3A3E77566650920CD"/>
    <w:rsid w:val="00627BB8"/>
    <w:rPr>
      <w:lang w:val="ru-BY" w:eastAsia="ru-BY"/>
    </w:rPr>
  </w:style>
  <w:style w:type="paragraph" w:customStyle="1" w:styleId="893ACD5A260B4DC193F2711E866A582A">
    <w:name w:val="893ACD5A260B4DC193F2711E866A582A"/>
    <w:rsid w:val="00627BB8"/>
    <w:rPr>
      <w:lang w:val="ru-BY" w:eastAsia="ru-BY"/>
    </w:rPr>
  </w:style>
  <w:style w:type="paragraph" w:customStyle="1" w:styleId="4F005DCD86F74FF6A3BCA99BEBE72D27">
    <w:name w:val="4F005DCD86F74FF6A3BCA99BEBE72D27"/>
    <w:rsid w:val="00627BB8"/>
    <w:rPr>
      <w:lang w:val="ru-BY" w:eastAsia="ru-BY"/>
    </w:rPr>
  </w:style>
  <w:style w:type="paragraph" w:customStyle="1" w:styleId="DC239A40FCC846FA8CA7233AA7D0ED8D">
    <w:name w:val="DC239A40FCC846FA8CA7233AA7D0ED8D"/>
    <w:rsid w:val="00627BB8"/>
    <w:rPr>
      <w:lang w:val="ru-BY" w:eastAsia="ru-BY"/>
    </w:rPr>
  </w:style>
  <w:style w:type="paragraph" w:customStyle="1" w:styleId="616367AA89DF466999177464ED10BD64">
    <w:name w:val="616367AA89DF466999177464ED10BD64"/>
    <w:rsid w:val="00627BB8"/>
    <w:rPr>
      <w:lang w:val="ru-BY" w:eastAsia="ru-BY"/>
    </w:rPr>
  </w:style>
  <w:style w:type="paragraph" w:customStyle="1" w:styleId="EDD9EBB886A6491887D6029F25C884B9">
    <w:name w:val="EDD9EBB886A6491887D6029F25C884B9"/>
    <w:rsid w:val="00627BB8"/>
    <w:rPr>
      <w:lang w:val="ru-BY" w:eastAsia="ru-BY"/>
    </w:rPr>
  </w:style>
  <w:style w:type="paragraph" w:customStyle="1" w:styleId="CCCC5749E7294D7DAF3D6033E275FECE">
    <w:name w:val="CCCC5749E7294D7DAF3D6033E275FECE"/>
    <w:rsid w:val="00627BB8"/>
    <w:rPr>
      <w:lang w:val="ru-BY" w:eastAsia="ru-BY"/>
    </w:rPr>
  </w:style>
  <w:style w:type="paragraph" w:customStyle="1" w:styleId="8C7C626DAC3D4A398789C27C90F1D10E">
    <w:name w:val="8C7C626DAC3D4A398789C27C90F1D10E"/>
    <w:rsid w:val="00627BB8"/>
    <w:rPr>
      <w:lang w:val="ru-BY" w:eastAsia="ru-BY"/>
    </w:rPr>
  </w:style>
  <w:style w:type="paragraph" w:customStyle="1" w:styleId="E4397EAA88254C4DA5BB465F02A42022">
    <w:name w:val="E4397EAA88254C4DA5BB465F02A42022"/>
    <w:rsid w:val="00627BB8"/>
    <w:rPr>
      <w:lang w:val="ru-BY" w:eastAsia="ru-BY"/>
    </w:rPr>
  </w:style>
  <w:style w:type="paragraph" w:customStyle="1" w:styleId="0C4D4A93B1544EA983300C5CF3769B75">
    <w:name w:val="0C4D4A93B1544EA983300C5CF3769B75"/>
    <w:rsid w:val="00627BB8"/>
    <w:rPr>
      <w:lang w:val="ru-BY" w:eastAsia="ru-BY"/>
    </w:rPr>
  </w:style>
  <w:style w:type="paragraph" w:customStyle="1" w:styleId="A8FF80E7FBFF48AD9E09AFCD5CA210BF">
    <w:name w:val="A8FF80E7FBFF48AD9E09AFCD5CA210BF"/>
    <w:rsid w:val="00627BB8"/>
    <w:rPr>
      <w:lang w:val="ru-BY" w:eastAsia="ru-BY"/>
    </w:rPr>
  </w:style>
  <w:style w:type="paragraph" w:customStyle="1" w:styleId="D8E6DD83C0A84F55A7BFE905517D4530">
    <w:name w:val="D8E6DD83C0A84F55A7BFE905517D4530"/>
    <w:rsid w:val="00627BB8"/>
    <w:rPr>
      <w:lang w:val="ru-BY" w:eastAsia="ru-BY"/>
    </w:rPr>
  </w:style>
  <w:style w:type="paragraph" w:customStyle="1" w:styleId="7A9D78275FC5445C960F1B2092EDB56B">
    <w:name w:val="7A9D78275FC5445C960F1B2092EDB56B"/>
    <w:rsid w:val="00627BB8"/>
    <w:rPr>
      <w:lang w:val="ru-BY" w:eastAsia="ru-BY"/>
    </w:rPr>
  </w:style>
  <w:style w:type="paragraph" w:customStyle="1" w:styleId="6A4499098A0843AAAF70C73927810271">
    <w:name w:val="6A4499098A0843AAAF70C73927810271"/>
    <w:rsid w:val="00627BB8"/>
    <w:rPr>
      <w:lang w:val="ru-BY" w:eastAsia="ru-BY"/>
    </w:rPr>
  </w:style>
  <w:style w:type="paragraph" w:customStyle="1" w:styleId="ED499205B3FF435EBF0A178AC1648F3B">
    <w:name w:val="ED499205B3FF435EBF0A178AC1648F3B"/>
    <w:rsid w:val="00627BB8"/>
    <w:rPr>
      <w:lang w:val="ru-BY" w:eastAsia="ru-BY"/>
    </w:rPr>
  </w:style>
  <w:style w:type="paragraph" w:customStyle="1" w:styleId="4B3B05E0F80B4CD28B4C96C6A274A41F">
    <w:name w:val="4B3B05E0F80B4CD28B4C96C6A274A41F"/>
    <w:rsid w:val="00627BB8"/>
    <w:rPr>
      <w:lang w:val="ru-BY" w:eastAsia="ru-BY"/>
    </w:rPr>
  </w:style>
  <w:style w:type="paragraph" w:customStyle="1" w:styleId="5AAA81DFFEFE4702A57359ADF0B19E95">
    <w:name w:val="5AAA81DFFEFE4702A57359ADF0B19E95"/>
    <w:rsid w:val="00627BB8"/>
    <w:rPr>
      <w:lang w:val="ru-BY" w:eastAsia="ru-BY"/>
    </w:rPr>
  </w:style>
  <w:style w:type="paragraph" w:customStyle="1" w:styleId="4817C06744F747D7BE189F7B820A7779">
    <w:name w:val="4817C06744F747D7BE189F7B820A7779"/>
    <w:rsid w:val="00627BB8"/>
    <w:rPr>
      <w:lang w:val="ru-BY" w:eastAsia="ru-BY"/>
    </w:rPr>
  </w:style>
  <w:style w:type="paragraph" w:customStyle="1" w:styleId="BD254B28423D468F96001B59FABE0BB1">
    <w:name w:val="BD254B28423D468F96001B59FABE0BB1"/>
    <w:rsid w:val="00627BB8"/>
    <w:rPr>
      <w:lang w:val="ru-BY" w:eastAsia="ru-BY"/>
    </w:rPr>
  </w:style>
  <w:style w:type="paragraph" w:customStyle="1" w:styleId="7A963B4673E244B48CC586C868D08DB8">
    <w:name w:val="7A963B4673E244B48CC586C868D08DB8"/>
    <w:rsid w:val="00627BB8"/>
    <w:rPr>
      <w:lang w:val="ru-BY" w:eastAsia="ru-BY"/>
    </w:rPr>
  </w:style>
  <w:style w:type="paragraph" w:customStyle="1" w:styleId="27685664271E4DA69E765A2550EFFD06">
    <w:name w:val="27685664271E4DA69E765A2550EFFD06"/>
    <w:rsid w:val="00627BB8"/>
    <w:rPr>
      <w:lang w:val="ru-BY" w:eastAsia="ru-BY"/>
    </w:rPr>
  </w:style>
  <w:style w:type="paragraph" w:customStyle="1" w:styleId="CDEF056D99A54DB991C375577D81A222">
    <w:name w:val="CDEF056D99A54DB991C375577D81A222"/>
    <w:rsid w:val="00627BB8"/>
    <w:rPr>
      <w:lang w:val="ru-BY" w:eastAsia="ru-BY"/>
    </w:rPr>
  </w:style>
  <w:style w:type="paragraph" w:customStyle="1" w:styleId="0AFF0CA6189745A5B37A9E07AD3D0A0A">
    <w:name w:val="0AFF0CA6189745A5B37A9E07AD3D0A0A"/>
    <w:rsid w:val="00627BB8"/>
    <w:rPr>
      <w:lang w:val="ru-BY" w:eastAsia="ru-BY"/>
    </w:rPr>
  </w:style>
  <w:style w:type="paragraph" w:customStyle="1" w:styleId="D21C0C91EFF041FE9AFAEA4040F49F72">
    <w:name w:val="D21C0C91EFF041FE9AFAEA4040F49F72"/>
    <w:rsid w:val="00627BB8"/>
    <w:rPr>
      <w:lang w:val="ru-BY" w:eastAsia="ru-BY"/>
    </w:rPr>
  </w:style>
  <w:style w:type="paragraph" w:customStyle="1" w:styleId="CC1B752FDDBB435EA84A4EBD060B8059">
    <w:name w:val="CC1B752FDDBB435EA84A4EBD060B8059"/>
    <w:rsid w:val="00627BB8"/>
    <w:rPr>
      <w:lang w:val="ru-BY" w:eastAsia="ru-BY"/>
    </w:rPr>
  </w:style>
  <w:style w:type="paragraph" w:customStyle="1" w:styleId="0BC2AC7458A84F78921EBD7F77742C22">
    <w:name w:val="0BC2AC7458A84F78921EBD7F77742C22"/>
    <w:rsid w:val="00627BB8"/>
    <w:rPr>
      <w:lang w:val="ru-BY" w:eastAsia="ru-BY"/>
    </w:rPr>
  </w:style>
  <w:style w:type="paragraph" w:customStyle="1" w:styleId="19D5ABC8CDA24D97A969D859EF3519A5">
    <w:name w:val="19D5ABC8CDA24D97A969D859EF3519A5"/>
    <w:rsid w:val="00627BB8"/>
    <w:rPr>
      <w:lang w:val="ru-BY" w:eastAsia="ru-BY"/>
    </w:rPr>
  </w:style>
  <w:style w:type="paragraph" w:customStyle="1" w:styleId="5A98631F42CF44F48A51CD0FD524FFDA">
    <w:name w:val="5A98631F42CF44F48A51CD0FD524FFDA"/>
    <w:rsid w:val="00627BB8"/>
    <w:rPr>
      <w:lang w:val="ru-BY" w:eastAsia="ru-BY"/>
    </w:rPr>
  </w:style>
  <w:style w:type="paragraph" w:customStyle="1" w:styleId="0A15E84FA2B74A45BCEEE0B1795A39CE">
    <w:name w:val="0A15E84FA2B74A45BCEEE0B1795A39CE"/>
    <w:rsid w:val="00627BB8"/>
    <w:rPr>
      <w:lang w:val="ru-BY" w:eastAsia="ru-BY"/>
    </w:rPr>
  </w:style>
  <w:style w:type="paragraph" w:customStyle="1" w:styleId="830F0C5E4C2B41109CDD486DFC3779B1">
    <w:name w:val="830F0C5E4C2B41109CDD486DFC3779B1"/>
    <w:rsid w:val="00627BB8"/>
    <w:rPr>
      <w:lang w:val="ru-BY" w:eastAsia="ru-BY"/>
    </w:rPr>
  </w:style>
  <w:style w:type="paragraph" w:customStyle="1" w:styleId="2EB3E5F03E4F43ACACF36AF604AE20E8">
    <w:name w:val="2EB3E5F03E4F43ACACF36AF604AE20E8"/>
    <w:rsid w:val="00627BB8"/>
    <w:rPr>
      <w:lang w:val="ru-BY" w:eastAsia="ru-BY"/>
    </w:rPr>
  </w:style>
  <w:style w:type="paragraph" w:customStyle="1" w:styleId="67EE297F05F84C0B8A065E3D220567E0">
    <w:name w:val="67EE297F05F84C0B8A065E3D220567E0"/>
    <w:rsid w:val="00627BB8"/>
    <w:rPr>
      <w:lang w:val="ru-BY" w:eastAsia="ru-BY"/>
    </w:rPr>
  </w:style>
  <w:style w:type="paragraph" w:customStyle="1" w:styleId="76BD5DC429384B8FACC6618BCE0351B4">
    <w:name w:val="76BD5DC429384B8FACC6618BCE0351B4"/>
    <w:rsid w:val="00627BB8"/>
    <w:rPr>
      <w:lang w:val="ru-BY" w:eastAsia="ru-BY"/>
    </w:rPr>
  </w:style>
  <w:style w:type="paragraph" w:customStyle="1" w:styleId="AB28D291CD4C44BCB2FD183FBA2C0250">
    <w:name w:val="AB28D291CD4C44BCB2FD183FBA2C0250"/>
    <w:rsid w:val="00627BB8"/>
    <w:rPr>
      <w:lang w:val="ru-BY" w:eastAsia="ru-BY"/>
    </w:rPr>
  </w:style>
  <w:style w:type="paragraph" w:customStyle="1" w:styleId="62F0C4F7B2774E9F8E7B1BA4AFD44704">
    <w:name w:val="62F0C4F7B2774E9F8E7B1BA4AFD44704"/>
    <w:rsid w:val="00627BB8"/>
    <w:rPr>
      <w:lang w:val="ru-BY" w:eastAsia="ru-BY"/>
    </w:rPr>
  </w:style>
  <w:style w:type="paragraph" w:customStyle="1" w:styleId="B4B879EF5860454A921CF1C5DF6E4071">
    <w:name w:val="B4B879EF5860454A921CF1C5DF6E4071"/>
    <w:rsid w:val="00627BB8"/>
    <w:rPr>
      <w:lang w:val="ru-BY" w:eastAsia="ru-BY"/>
    </w:rPr>
  </w:style>
  <w:style w:type="paragraph" w:customStyle="1" w:styleId="164E41175E7840A1A35A18CF2744E426">
    <w:name w:val="164E41175E7840A1A35A18CF2744E426"/>
    <w:rsid w:val="00627BB8"/>
    <w:rPr>
      <w:lang w:val="ru-BY" w:eastAsia="ru-BY"/>
    </w:rPr>
  </w:style>
  <w:style w:type="paragraph" w:customStyle="1" w:styleId="BF89743AAC9940D1AD2EE481CB389BFF">
    <w:name w:val="BF89743AAC9940D1AD2EE481CB389BFF"/>
    <w:rsid w:val="00627BB8"/>
    <w:rPr>
      <w:lang w:val="ru-BY" w:eastAsia="ru-BY"/>
    </w:rPr>
  </w:style>
  <w:style w:type="paragraph" w:customStyle="1" w:styleId="C99DD8E783294F1B8961071C0E038733">
    <w:name w:val="C99DD8E783294F1B8961071C0E038733"/>
    <w:rsid w:val="00627BB8"/>
    <w:rPr>
      <w:lang w:val="ru-BY" w:eastAsia="ru-BY"/>
    </w:rPr>
  </w:style>
  <w:style w:type="paragraph" w:customStyle="1" w:styleId="3D1A829634E543D59FE718C534DC3387">
    <w:name w:val="3D1A829634E543D59FE718C534DC3387"/>
    <w:rsid w:val="00627BB8"/>
    <w:rPr>
      <w:lang w:val="ru-BY" w:eastAsia="ru-BY"/>
    </w:rPr>
  </w:style>
  <w:style w:type="paragraph" w:customStyle="1" w:styleId="B9007BE47AA84D0DA14C9315CEDB9F37">
    <w:name w:val="B9007BE47AA84D0DA14C9315CEDB9F37"/>
    <w:rsid w:val="00627BB8"/>
    <w:rPr>
      <w:lang w:val="ru-BY" w:eastAsia="ru-BY"/>
    </w:rPr>
  </w:style>
  <w:style w:type="paragraph" w:customStyle="1" w:styleId="8A577DF533684539AB9BE49E878F7C03">
    <w:name w:val="8A577DF533684539AB9BE49E878F7C03"/>
    <w:rsid w:val="00627BB8"/>
    <w:rPr>
      <w:lang w:val="ru-BY" w:eastAsia="ru-BY"/>
    </w:rPr>
  </w:style>
  <w:style w:type="paragraph" w:customStyle="1" w:styleId="C774A61B7DBC46C7BFEEC9B32C7850F8">
    <w:name w:val="C774A61B7DBC46C7BFEEC9B32C7850F8"/>
    <w:rsid w:val="00627BB8"/>
    <w:rPr>
      <w:lang w:val="ru-BY" w:eastAsia="ru-BY"/>
    </w:rPr>
  </w:style>
  <w:style w:type="paragraph" w:customStyle="1" w:styleId="78ECDDB670DD4D2CB11D0B3FCF3A7564">
    <w:name w:val="78ECDDB670DD4D2CB11D0B3FCF3A7564"/>
    <w:rsid w:val="00627BB8"/>
    <w:rPr>
      <w:lang w:val="ru-BY" w:eastAsia="ru-BY"/>
    </w:rPr>
  </w:style>
  <w:style w:type="paragraph" w:customStyle="1" w:styleId="6CCFCF0281AC43EF9D7D7AE237C31216">
    <w:name w:val="6CCFCF0281AC43EF9D7D7AE237C31216"/>
    <w:rsid w:val="00627BB8"/>
    <w:rPr>
      <w:lang w:val="ru-BY" w:eastAsia="ru-BY"/>
    </w:rPr>
  </w:style>
  <w:style w:type="paragraph" w:customStyle="1" w:styleId="6B6E6E893ACA455FA30277689ABE06C6">
    <w:name w:val="6B6E6E893ACA455FA30277689ABE06C6"/>
    <w:rsid w:val="00627BB8"/>
    <w:rPr>
      <w:lang w:val="ru-BY" w:eastAsia="ru-BY"/>
    </w:rPr>
  </w:style>
  <w:style w:type="paragraph" w:customStyle="1" w:styleId="E290CDAC6A844F28907DAFC954F3AD11">
    <w:name w:val="E290CDAC6A844F28907DAFC954F3AD11"/>
    <w:rsid w:val="00627BB8"/>
    <w:rPr>
      <w:lang w:val="ru-BY" w:eastAsia="ru-BY"/>
    </w:rPr>
  </w:style>
  <w:style w:type="paragraph" w:customStyle="1" w:styleId="D8FB0A1172E845CA81A3D64E3A7A4C61">
    <w:name w:val="D8FB0A1172E845CA81A3D64E3A7A4C61"/>
    <w:rsid w:val="00627BB8"/>
    <w:rPr>
      <w:lang w:val="ru-BY" w:eastAsia="ru-BY"/>
    </w:rPr>
  </w:style>
  <w:style w:type="paragraph" w:customStyle="1" w:styleId="3CC93BAD05FF4C1E93B40F6A2E4D1965">
    <w:name w:val="3CC93BAD05FF4C1E93B40F6A2E4D1965"/>
    <w:rsid w:val="00627BB8"/>
    <w:rPr>
      <w:lang w:val="ru-BY" w:eastAsia="ru-BY"/>
    </w:rPr>
  </w:style>
  <w:style w:type="paragraph" w:customStyle="1" w:styleId="D648691A5763495AB8B33E271AE62CDF">
    <w:name w:val="D648691A5763495AB8B33E271AE62CDF"/>
    <w:rsid w:val="00627BB8"/>
    <w:rPr>
      <w:lang w:val="ru-BY" w:eastAsia="ru-BY"/>
    </w:rPr>
  </w:style>
  <w:style w:type="paragraph" w:customStyle="1" w:styleId="0492C84EF23941048B1C41A86AC5967E">
    <w:name w:val="0492C84EF23941048B1C41A86AC5967E"/>
    <w:rsid w:val="00627BB8"/>
    <w:rPr>
      <w:lang w:val="ru-BY" w:eastAsia="ru-BY"/>
    </w:rPr>
  </w:style>
  <w:style w:type="paragraph" w:customStyle="1" w:styleId="61F6A50F8263438ABB93F5D55654157B">
    <w:name w:val="61F6A50F8263438ABB93F5D55654157B"/>
    <w:rsid w:val="00627BB8"/>
    <w:rPr>
      <w:lang w:val="ru-BY" w:eastAsia="ru-BY"/>
    </w:rPr>
  </w:style>
  <w:style w:type="paragraph" w:customStyle="1" w:styleId="3DA9FF52DCE14FC485BF0ABD00122C9C">
    <w:name w:val="3DA9FF52DCE14FC485BF0ABD00122C9C"/>
    <w:rsid w:val="00627BB8"/>
    <w:rPr>
      <w:lang w:val="ru-BY" w:eastAsia="ru-BY"/>
    </w:rPr>
  </w:style>
  <w:style w:type="paragraph" w:customStyle="1" w:styleId="45253DD060CC45EFBAAD42F779CA598C">
    <w:name w:val="45253DD060CC45EFBAAD42F779CA598C"/>
    <w:rsid w:val="00627BB8"/>
    <w:rPr>
      <w:lang w:val="ru-BY" w:eastAsia="ru-BY"/>
    </w:rPr>
  </w:style>
  <w:style w:type="paragraph" w:customStyle="1" w:styleId="5BAC029266EC431CB7C122449D48239B">
    <w:name w:val="5BAC029266EC431CB7C122449D48239B"/>
    <w:rsid w:val="00627BB8"/>
    <w:rPr>
      <w:lang w:val="ru-BY" w:eastAsia="ru-BY"/>
    </w:rPr>
  </w:style>
  <w:style w:type="paragraph" w:customStyle="1" w:styleId="E19704F55C9044F99087E9B8AD712BA9">
    <w:name w:val="E19704F55C9044F99087E9B8AD712BA9"/>
    <w:rsid w:val="00627BB8"/>
    <w:rPr>
      <w:lang w:val="ru-BY" w:eastAsia="ru-BY"/>
    </w:rPr>
  </w:style>
  <w:style w:type="paragraph" w:customStyle="1" w:styleId="825079604C7542FC838A40B1153C0736">
    <w:name w:val="825079604C7542FC838A40B1153C0736"/>
    <w:rsid w:val="00627BB8"/>
    <w:rPr>
      <w:lang w:val="ru-BY" w:eastAsia="ru-BY"/>
    </w:rPr>
  </w:style>
  <w:style w:type="paragraph" w:customStyle="1" w:styleId="CEABE752FE9A443789BDC4D96DF5B6D8">
    <w:name w:val="CEABE752FE9A443789BDC4D96DF5B6D8"/>
    <w:rsid w:val="00627BB8"/>
    <w:rPr>
      <w:lang w:val="ru-BY" w:eastAsia="ru-BY"/>
    </w:rPr>
  </w:style>
  <w:style w:type="paragraph" w:customStyle="1" w:styleId="2B7EE31F5A9347EABD40948EAACCB29F">
    <w:name w:val="2B7EE31F5A9347EABD40948EAACCB29F"/>
    <w:rsid w:val="00627BB8"/>
    <w:rPr>
      <w:lang w:val="ru-BY" w:eastAsia="ru-BY"/>
    </w:rPr>
  </w:style>
  <w:style w:type="paragraph" w:customStyle="1" w:styleId="42A3DCCC99B04B369DDD9DA4E0AA4FC8">
    <w:name w:val="42A3DCCC99B04B369DDD9DA4E0AA4FC8"/>
    <w:rsid w:val="00627BB8"/>
    <w:rPr>
      <w:lang w:val="ru-BY" w:eastAsia="ru-BY"/>
    </w:rPr>
  </w:style>
  <w:style w:type="paragraph" w:customStyle="1" w:styleId="7B8D9B75CAAD48D5BECC00301EEFFB9B">
    <w:name w:val="7B8D9B75CAAD48D5BECC00301EEFFB9B"/>
    <w:rsid w:val="00627BB8"/>
    <w:rPr>
      <w:lang w:val="ru-BY" w:eastAsia="ru-BY"/>
    </w:rPr>
  </w:style>
  <w:style w:type="paragraph" w:customStyle="1" w:styleId="897BFB7E37F6487D9F02B0BC3546A2EF">
    <w:name w:val="897BFB7E37F6487D9F02B0BC3546A2EF"/>
    <w:rsid w:val="00627BB8"/>
    <w:rPr>
      <w:lang w:val="ru-BY" w:eastAsia="ru-BY"/>
    </w:rPr>
  </w:style>
  <w:style w:type="paragraph" w:customStyle="1" w:styleId="60E78B2C91F4426FBB115FC1FA675D24">
    <w:name w:val="60E78B2C91F4426FBB115FC1FA675D24"/>
    <w:rsid w:val="00627BB8"/>
    <w:rPr>
      <w:lang w:val="ru-BY" w:eastAsia="ru-BY"/>
    </w:rPr>
  </w:style>
  <w:style w:type="paragraph" w:customStyle="1" w:styleId="1C729674CA764966BD3A32301E699BD8">
    <w:name w:val="1C729674CA764966BD3A32301E699BD8"/>
    <w:rsid w:val="00627BB8"/>
    <w:rPr>
      <w:lang w:val="ru-BY" w:eastAsia="ru-BY"/>
    </w:rPr>
  </w:style>
  <w:style w:type="paragraph" w:customStyle="1" w:styleId="3FF7CB08A906457D80F9D54032F46778">
    <w:name w:val="3FF7CB08A906457D80F9D54032F46778"/>
    <w:rsid w:val="00627BB8"/>
    <w:rPr>
      <w:lang w:val="ru-BY" w:eastAsia="ru-BY"/>
    </w:rPr>
  </w:style>
  <w:style w:type="paragraph" w:customStyle="1" w:styleId="9711285862194749B318B424CA496960">
    <w:name w:val="9711285862194749B318B424CA496960"/>
    <w:rsid w:val="00627BB8"/>
    <w:rPr>
      <w:lang w:val="ru-BY" w:eastAsia="ru-B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ОШИБКЕ</Template>
  <TotalTime>1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grudskij.2007@gmail.com</cp:lastModifiedBy>
  <cp:revision>2</cp:revision>
  <dcterms:created xsi:type="dcterms:W3CDTF">2025-09-08T18:14:00Z</dcterms:created>
  <dcterms:modified xsi:type="dcterms:W3CDTF">2025-09-08T18:14:00Z</dcterms:modified>
</cp:coreProperties>
</file>